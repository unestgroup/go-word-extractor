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953"/>
      </w:tblGrid>
      <w:tr w:rsidR="00000000" w14:paraId="4ED634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584BAA40" w14:textId="77777777" w:rsidR="00000000" w:rsidRDefault="0011360D">
            <w:pPr>
              <w:spacing w:before="240" w:after="240"/>
              <w:rPr>
                <w:b/>
              </w:rPr>
            </w:pPr>
            <w:r>
              <w:rPr>
                <w:b/>
                <w:u w:val="single"/>
              </w:rPr>
              <w:t>Nom</w:t>
            </w:r>
          </w:p>
        </w:tc>
        <w:tc>
          <w:tcPr>
            <w:tcW w:w="5953" w:type="dxa"/>
          </w:tcPr>
          <w:p w14:paraId="69CF3FF9" w14:textId="77777777" w:rsidR="00000000" w:rsidRDefault="0011360D">
            <w:pPr>
              <w:spacing w:before="240" w:after="240"/>
            </w:pPr>
            <w:r>
              <w:rPr>
                <w:snapToGrid w:val="0"/>
              </w:rPr>
              <w:fldChar w:fldCharType="begin"/>
            </w:r>
            <w:r>
              <w:rPr>
                <w:snapToGrid w:val="0"/>
              </w:rPr>
              <w:instrText xml:space="preserve"> FILENAME </w:instrText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Document1</w:t>
            </w:r>
            <w:r>
              <w:rPr>
                <w:snapToGrid w:val="0"/>
              </w:rPr>
              <w:fldChar w:fldCharType="end"/>
            </w:r>
          </w:p>
        </w:tc>
      </w:tr>
      <w:tr w:rsidR="00000000" w14:paraId="6A7BF8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0AB3CA21" w14:textId="77777777" w:rsidR="00000000" w:rsidRDefault="0011360D">
            <w:pPr>
              <w:spacing w:before="240" w:after="240"/>
              <w:rPr>
                <w:b/>
              </w:rPr>
            </w:pPr>
            <w:r>
              <w:rPr>
                <w:b/>
                <w:u w:val="single"/>
              </w:rPr>
              <w:t>Analyste</w:t>
            </w:r>
          </w:p>
        </w:tc>
        <w:tc>
          <w:tcPr>
            <w:tcW w:w="5953" w:type="dxa"/>
            <w:vAlign w:val="center"/>
          </w:tcPr>
          <w:p w14:paraId="2E5E15ED" w14:textId="77777777" w:rsidR="00000000" w:rsidRDefault="0011360D">
            <w:pPr>
              <w:spacing w:before="240" w:after="240"/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>
              <w:rPr>
                <w:noProof/>
              </w:rPr>
              <w:t>ROB</w:t>
            </w:r>
            <w:r>
              <w:fldChar w:fldCharType="end"/>
            </w:r>
            <w:r>
              <w:t xml:space="preserve"> (</w:t>
            </w:r>
            <w:r>
              <w:fldChar w:fldCharType="begin"/>
            </w:r>
            <w:r>
              <w:instrText xml:space="preserve"> DOCPROPERTY "Telephone number" \* MERGEFORMAT </w:instrText>
            </w:r>
            <w:r>
              <w:fldChar w:fldCharType="separate"/>
            </w:r>
            <w:r>
              <w:t>432</w:t>
            </w:r>
            <w:r>
              <w:fldChar w:fldCharType="end"/>
            </w:r>
            <w:r>
              <w:t>)</w:t>
            </w:r>
          </w:p>
        </w:tc>
      </w:tr>
      <w:tr w:rsidR="00000000" w14:paraId="21BBA6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310A1935" w14:textId="77777777" w:rsidR="00000000" w:rsidRDefault="0011360D">
            <w:pPr>
              <w:spacing w:before="240" w:after="240"/>
              <w:rPr>
                <w:b/>
              </w:rPr>
            </w:pPr>
            <w:r>
              <w:rPr>
                <w:b/>
                <w:u w:val="single"/>
              </w:rPr>
              <w:t>But</w:t>
            </w:r>
          </w:p>
        </w:tc>
        <w:tc>
          <w:tcPr>
            <w:tcW w:w="5953" w:type="dxa"/>
            <w:vAlign w:val="center"/>
          </w:tcPr>
          <w:p w14:paraId="6B75D00E" w14:textId="77777777" w:rsidR="00000000" w:rsidRDefault="0011360D">
            <w:pPr>
              <w:spacing w:before="240" w:after="240"/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r>
              <w:t>Insert subject here.</w:t>
            </w:r>
            <w:r>
              <w:fldChar w:fldCharType="end"/>
            </w:r>
          </w:p>
        </w:tc>
      </w:tr>
      <w:tr w:rsidR="00000000" w14:paraId="0D45E1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36DEB31E" w14:textId="77777777" w:rsidR="00000000" w:rsidRDefault="0011360D">
            <w:pPr>
              <w:spacing w:before="240" w:after="240"/>
              <w:rPr>
                <w:b/>
              </w:rPr>
            </w:pPr>
            <w:r>
              <w:rPr>
                <w:b/>
                <w:u w:val="single"/>
              </w:rPr>
              <w:t>Définition</w:t>
            </w:r>
          </w:p>
        </w:tc>
        <w:tc>
          <w:tcPr>
            <w:tcW w:w="5953" w:type="dxa"/>
            <w:vAlign w:val="center"/>
          </w:tcPr>
          <w:p w14:paraId="188A50AE" w14:textId="77777777" w:rsidR="00000000" w:rsidRDefault="0011360D">
            <w:pPr>
              <w:spacing w:before="240" w:after="240"/>
            </w:pPr>
          </w:p>
        </w:tc>
      </w:tr>
      <w:tr w:rsidR="00000000" w14:paraId="2FA869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4CE21D3F" w14:textId="77777777" w:rsidR="00000000" w:rsidRDefault="0011360D">
            <w:pPr>
              <w:numPr>
                <w:ilvl w:val="0"/>
                <w:numId w:val="12"/>
              </w:numPr>
              <w:tabs>
                <w:tab w:val="clear" w:pos="360"/>
                <w:tab w:val="num" w:pos="851"/>
              </w:tabs>
              <w:spacing w:before="240" w:after="240"/>
              <w:ind w:left="851"/>
            </w:pPr>
            <w:r>
              <w:t>Paquetage</w:t>
            </w:r>
          </w:p>
        </w:tc>
        <w:tc>
          <w:tcPr>
            <w:tcW w:w="5953" w:type="dxa"/>
            <w:vAlign w:val="center"/>
          </w:tcPr>
          <w:p w14:paraId="1988C98A" w14:textId="77777777" w:rsidR="00000000" w:rsidRDefault="0011360D">
            <w:pPr>
              <w:pStyle w:val="Heading9"/>
              <w:tabs>
                <w:tab w:val="clear" w:pos="1985"/>
              </w:tabs>
              <w:ind w:left="289"/>
              <w:jc w:val="left"/>
              <w:rPr>
                <w:lang w:val="fr-BE"/>
              </w:rPr>
            </w:pPr>
            <w:r>
              <w:rPr>
                <w:b/>
                <w:lang w:val="fr-BE"/>
              </w:rPr>
              <w:fldChar w:fldCharType="begin"/>
            </w:r>
            <w:r>
              <w:rPr>
                <w:b/>
                <w:lang w:val="fr-BE"/>
              </w:rPr>
              <w:instrText xml:space="preserve"> DOCPROPERTY "PackageName" \* MERGEFORMAT </w:instrText>
            </w:r>
            <w:r>
              <w:rPr>
                <w:b/>
                <w:lang w:val="fr-BE"/>
              </w:rPr>
              <w:fldChar w:fldCharType="separate"/>
            </w:r>
            <w:r>
              <w:rPr>
                <w:b/>
                <w:lang w:val="fr-BE"/>
              </w:rPr>
              <w:t>Insert pac</w:t>
            </w:r>
            <w:r>
              <w:rPr>
                <w:b/>
                <w:lang w:val="fr-BE"/>
              </w:rPr>
              <w:t>kage name here.</w:t>
            </w:r>
            <w:r>
              <w:rPr>
                <w:b/>
                <w:lang w:val="fr-BE"/>
              </w:rPr>
              <w:fldChar w:fldCharType="end"/>
            </w:r>
            <w:r>
              <w:rPr>
                <w:lang w:val="fr-BE"/>
              </w:rPr>
              <w:t>.</w:t>
            </w:r>
          </w:p>
        </w:tc>
      </w:tr>
      <w:tr w:rsidR="00000000" w14:paraId="450695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6AF0DAC8" w14:textId="77777777" w:rsidR="00000000" w:rsidRDefault="0011360D">
            <w:pPr>
              <w:numPr>
                <w:ilvl w:val="0"/>
                <w:numId w:val="12"/>
              </w:numPr>
              <w:tabs>
                <w:tab w:val="clear" w:pos="360"/>
                <w:tab w:val="num" w:pos="851"/>
              </w:tabs>
              <w:spacing w:before="240" w:after="240"/>
              <w:ind w:left="851"/>
            </w:pPr>
            <w:r>
              <w:t>Ancêtre</w:t>
            </w:r>
          </w:p>
        </w:tc>
        <w:tc>
          <w:tcPr>
            <w:tcW w:w="5953" w:type="dxa"/>
            <w:vAlign w:val="center"/>
          </w:tcPr>
          <w:p w14:paraId="350612A8" w14:textId="77777777" w:rsidR="00000000" w:rsidRDefault="0011360D">
            <w:pPr>
              <w:pStyle w:val="Heading9"/>
              <w:tabs>
                <w:tab w:val="clear" w:pos="1985"/>
              </w:tabs>
              <w:ind w:left="289"/>
              <w:jc w:val="left"/>
              <w:rPr>
                <w:lang w:val="fr-BE"/>
              </w:rPr>
            </w:pPr>
            <w:r>
              <w:rPr>
                <w:b/>
                <w:lang w:val="fr-BE"/>
              </w:rPr>
              <w:fldChar w:fldCharType="begin"/>
            </w:r>
            <w:r>
              <w:rPr>
                <w:b/>
                <w:lang w:val="fr-BE"/>
              </w:rPr>
              <w:instrText xml:space="preserve"> DOCPROPERTY "Superclass" \* MERGEFORMAT </w:instrText>
            </w:r>
            <w:r>
              <w:rPr>
                <w:b/>
                <w:lang w:val="fr-BE"/>
              </w:rPr>
              <w:fldChar w:fldCharType="separate"/>
            </w:r>
            <w:r>
              <w:rPr>
                <w:b/>
                <w:lang w:val="fr-BE"/>
              </w:rPr>
              <w:t>Insert super class name here.</w:t>
            </w:r>
            <w:r>
              <w:rPr>
                <w:b/>
                <w:lang w:val="fr-BE"/>
              </w:rPr>
              <w:fldChar w:fldCharType="end"/>
            </w:r>
            <w:r>
              <w:rPr>
                <w:lang w:val="fr-BE"/>
              </w:rPr>
              <w:t>.</w:t>
            </w:r>
          </w:p>
        </w:tc>
      </w:tr>
      <w:tr w:rsidR="00000000" w14:paraId="722C14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289D04ED" w14:textId="77777777" w:rsidR="00000000" w:rsidRDefault="0011360D">
            <w:pPr>
              <w:numPr>
                <w:ilvl w:val="0"/>
                <w:numId w:val="12"/>
              </w:numPr>
              <w:tabs>
                <w:tab w:val="clear" w:pos="360"/>
                <w:tab w:val="num" w:pos="851"/>
              </w:tabs>
              <w:spacing w:before="240" w:after="240"/>
              <w:ind w:left="851"/>
            </w:pPr>
            <w:r>
              <w:t>Interface</w:t>
            </w:r>
          </w:p>
        </w:tc>
        <w:tc>
          <w:tcPr>
            <w:tcW w:w="5953" w:type="dxa"/>
            <w:vAlign w:val="center"/>
          </w:tcPr>
          <w:p w14:paraId="2AD2C068" w14:textId="77777777" w:rsidR="00000000" w:rsidRDefault="0011360D">
            <w:pPr>
              <w:pStyle w:val="Heading9"/>
              <w:tabs>
                <w:tab w:val="clear" w:pos="1985"/>
              </w:tabs>
              <w:ind w:left="289"/>
              <w:jc w:val="left"/>
              <w:rPr>
                <w:lang w:val="fr-BE"/>
              </w:rPr>
            </w:pPr>
            <w:r>
              <w:rPr>
                <w:b/>
                <w:lang w:val="fr-BE"/>
              </w:rPr>
              <w:fldChar w:fldCharType="begin"/>
            </w:r>
            <w:r>
              <w:rPr>
                <w:b/>
                <w:lang w:val="fr-BE"/>
              </w:rPr>
              <w:instrText xml:space="preserve"> DOCPROPERTY "Interface" \* MERGEFORMAT </w:instrText>
            </w:r>
            <w:r>
              <w:rPr>
                <w:b/>
                <w:lang w:val="fr-BE"/>
              </w:rPr>
              <w:fldChar w:fldCharType="separate"/>
            </w:r>
            <w:r>
              <w:rPr>
                <w:b/>
                <w:lang w:val="fr-BE"/>
              </w:rPr>
              <w:t>Insert interface name here.</w:t>
            </w:r>
            <w:r>
              <w:rPr>
                <w:b/>
                <w:lang w:val="fr-BE"/>
              </w:rPr>
              <w:fldChar w:fldCharType="end"/>
            </w:r>
            <w:r>
              <w:rPr>
                <w:lang w:val="fr-BE"/>
              </w:rPr>
              <w:t>.</w:t>
            </w:r>
          </w:p>
        </w:tc>
      </w:tr>
      <w:tr w:rsidR="00000000" w14:paraId="0FE747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200CC7E6" w14:textId="77777777" w:rsidR="00000000" w:rsidRDefault="0011360D">
            <w:pPr>
              <w:numPr>
                <w:ilvl w:val="0"/>
                <w:numId w:val="12"/>
              </w:numPr>
              <w:tabs>
                <w:tab w:val="clear" w:pos="360"/>
                <w:tab w:val="num" w:pos="851"/>
              </w:tabs>
              <w:spacing w:before="240" w:after="240"/>
              <w:ind w:left="851"/>
            </w:pPr>
            <w:r>
              <w:t>Constructeur</w:t>
            </w:r>
          </w:p>
        </w:tc>
        <w:tc>
          <w:tcPr>
            <w:tcW w:w="5953" w:type="dxa"/>
            <w:vAlign w:val="center"/>
          </w:tcPr>
          <w:p w14:paraId="255D85EB" w14:textId="77777777" w:rsidR="00000000" w:rsidRDefault="0011360D">
            <w:pPr>
              <w:pStyle w:val="Heading9"/>
              <w:tabs>
                <w:tab w:val="clear" w:pos="1985"/>
              </w:tabs>
              <w:ind w:left="289"/>
              <w:jc w:val="left"/>
            </w:pPr>
            <w:r>
              <w:t>newFwClient (référence de la classe appelante du type Dmf</w:t>
            </w:r>
            <w:r>
              <w:t>AFrameworkClient).</w:t>
            </w:r>
          </w:p>
        </w:tc>
      </w:tr>
      <w:tr w:rsidR="00000000" w14:paraId="4DAF82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36A1D1FA" w14:textId="77777777" w:rsidR="00000000" w:rsidRDefault="0011360D">
            <w:pPr>
              <w:numPr>
                <w:ilvl w:val="0"/>
                <w:numId w:val="12"/>
              </w:numPr>
              <w:tabs>
                <w:tab w:val="clear" w:pos="360"/>
                <w:tab w:val="num" w:pos="851"/>
              </w:tabs>
              <w:spacing w:before="240" w:after="240"/>
              <w:ind w:left="851"/>
            </w:pPr>
            <w:r>
              <w:t>Méthode(s)</w:t>
            </w:r>
          </w:p>
        </w:tc>
        <w:tc>
          <w:tcPr>
            <w:tcW w:w="5953" w:type="dxa"/>
            <w:vAlign w:val="center"/>
          </w:tcPr>
          <w:p w14:paraId="790134BD" w14:textId="77777777" w:rsidR="00000000" w:rsidRDefault="0011360D">
            <w:pPr>
              <w:pStyle w:val="Heading9"/>
              <w:tabs>
                <w:tab w:val="clear" w:pos="1985"/>
              </w:tabs>
              <w:ind w:left="289"/>
              <w:jc w:val="left"/>
            </w:pPr>
            <w:r>
              <w:t xml:space="preserve">public Boolean evaluate( ) throw Exception </w:t>
            </w:r>
          </w:p>
          <w:p w14:paraId="3E513D75" w14:textId="77777777" w:rsidR="00000000" w:rsidRDefault="0011360D">
            <w:pPr>
              <w:pStyle w:val="Heading9"/>
              <w:numPr>
                <w:ilvl w:val="0"/>
                <w:numId w:val="0"/>
              </w:numPr>
              <w:tabs>
                <w:tab w:val="clear" w:pos="1985"/>
                <w:tab w:val="num" w:pos="-5807"/>
                <w:tab w:val="num" w:pos="-5240"/>
                <w:tab w:val="num" w:pos="-5098"/>
                <w:tab w:val="num" w:pos="-4957"/>
                <w:tab w:val="num" w:pos="-4815"/>
                <w:tab w:val="num" w:pos="-4390"/>
                <w:tab w:val="num" w:pos="-4106"/>
                <w:tab w:val="num" w:pos="-3681"/>
                <w:tab w:val="num" w:pos="-3539"/>
              </w:tabs>
              <w:ind w:left="289"/>
              <w:jc w:val="left"/>
            </w:pPr>
            <w:r>
              <w:t>(méthode où se trouve toute la logique).</w:t>
            </w:r>
          </w:p>
        </w:tc>
      </w:tr>
      <w:tr w:rsidR="00000000" w14:paraId="7A6B5C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61340FA4" w14:textId="77777777" w:rsidR="00000000" w:rsidRDefault="0011360D">
            <w:pPr>
              <w:numPr>
                <w:ilvl w:val="0"/>
                <w:numId w:val="12"/>
              </w:numPr>
              <w:tabs>
                <w:tab w:val="clear" w:pos="360"/>
                <w:tab w:val="num" w:pos="851"/>
              </w:tabs>
              <w:spacing w:before="240" w:after="240"/>
              <w:ind w:left="851"/>
            </w:pPr>
            <w:r>
              <w:t>Autre(s)</w:t>
            </w:r>
          </w:p>
        </w:tc>
        <w:tc>
          <w:tcPr>
            <w:tcW w:w="5953" w:type="dxa"/>
            <w:vAlign w:val="center"/>
          </w:tcPr>
          <w:p w14:paraId="2548F1A7" w14:textId="77777777" w:rsidR="00000000" w:rsidRDefault="0011360D">
            <w:pPr>
              <w:pStyle w:val="Heading9"/>
              <w:tabs>
                <w:tab w:val="clear" w:pos="1985"/>
              </w:tabs>
              <w:ind w:left="289"/>
              <w:jc w:val="left"/>
            </w:pPr>
            <w:r>
              <w:fldChar w:fldCharType="begin"/>
            </w:r>
            <w:r>
              <w:instrText xml:space="preserve"> DOCPROPERTY "OtherDefinitions" \* MERGEFORMAT </w:instrText>
            </w:r>
            <w:r>
              <w:fldChar w:fldCharType="separate"/>
            </w:r>
            <w:r>
              <w:t>Insert other definitions here.</w:t>
            </w:r>
            <w:r>
              <w:fldChar w:fldCharType="end"/>
            </w:r>
            <w:r>
              <w:t xml:space="preserve"> </w:t>
            </w:r>
          </w:p>
        </w:tc>
      </w:tr>
      <w:tr w:rsidR="00000000" w14:paraId="2282F1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03D3E2BE" w14:textId="77777777" w:rsidR="00000000" w:rsidRDefault="0011360D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Fonctions appelées</w:t>
            </w:r>
          </w:p>
        </w:tc>
        <w:tc>
          <w:tcPr>
            <w:tcW w:w="5953" w:type="dxa"/>
            <w:vAlign w:val="center"/>
          </w:tcPr>
          <w:p w14:paraId="72AE4466" w14:textId="77777777" w:rsidR="00000000" w:rsidRDefault="0011360D">
            <w:pPr>
              <w:spacing w:before="240" w:after="240"/>
            </w:pPr>
            <w:r>
              <w:fldChar w:fldCharType="begin"/>
            </w:r>
            <w:r>
              <w:instrText xml:space="preserve"> DOCPROPERTY "CalledFunctio</w:instrText>
            </w:r>
            <w:r>
              <w:instrText xml:space="preserve">ns" \* MERGEFORMAT </w:instrText>
            </w:r>
            <w:r>
              <w:fldChar w:fldCharType="separate"/>
            </w:r>
            <w:r>
              <w:t>Insert called functions here.</w:t>
            </w:r>
            <w:r>
              <w:fldChar w:fldCharType="end"/>
            </w:r>
          </w:p>
        </w:tc>
      </w:tr>
      <w:tr w:rsidR="00000000" w14:paraId="11EEA2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5" w:type="dxa"/>
          </w:tcPr>
          <w:p w14:paraId="1482D297" w14:textId="77777777" w:rsidR="00000000" w:rsidRDefault="0011360D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Méthodes appelées</w:t>
            </w:r>
          </w:p>
        </w:tc>
        <w:tc>
          <w:tcPr>
            <w:tcW w:w="5953" w:type="dxa"/>
            <w:vAlign w:val="center"/>
          </w:tcPr>
          <w:p w14:paraId="79D59629" w14:textId="77777777" w:rsidR="00000000" w:rsidRDefault="0011360D">
            <w:pPr>
              <w:spacing w:before="240" w:after="240"/>
            </w:pPr>
            <w:r>
              <w:fldChar w:fldCharType="begin"/>
            </w:r>
            <w:r>
              <w:instrText xml:space="preserve"> DOCPROPERTY "CalledMethods" \* MERGEFORMAT </w:instrText>
            </w:r>
            <w:r>
              <w:fldChar w:fldCharType="separate"/>
            </w:r>
            <w:r>
              <w:t>Insert called methods here.</w:t>
            </w:r>
            <w:r>
              <w:fldChar w:fldCharType="end"/>
            </w:r>
          </w:p>
        </w:tc>
      </w:tr>
    </w:tbl>
    <w:p w14:paraId="0AE2889C" w14:textId="77777777" w:rsidR="00000000" w:rsidRDefault="0011360D"/>
    <w:p w14:paraId="2F9F7508" w14:textId="77777777" w:rsidR="00000000" w:rsidRDefault="0011360D">
      <w:pPr>
        <w:ind w:left="-284"/>
        <w:rPr>
          <w:b/>
          <w:u w:val="single"/>
        </w:rPr>
      </w:pPr>
      <w:r>
        <w:rPr>
          <w:b/>
          <w:u w:val="single"/>
        </w:rPr>
        <w:t>Logique</w:t>
      </w:r>
    </w:p>
    <w:p w14:paraId="13597BC4" w14:textId="77777777" w:rsidR="0011360D" w:rsidRDefault="0011360D">
      <w:pPr>
        <w:pStyle w:val="Heading6"/>
      </w:pPr>
      <w:r>
        <w:fldChar w:fldCharType="begin"/>
      </w:r>
      <w:r>
        <w:instrText xml:space="preserve"> DOCPROPERTY "LogicDescription" \* MERGEFORMAT </w:instrText>
      </w:r>
      <w:r>
        <w:fldChar w:fldCharType="separate"/>
      </w:r>
      <w:r>
        <w:rPr>
          <w:b/>
        </w:rPr>
        <w:t>Insert logic description here.</w:t>
      </w:r>
      <w:r>
        <w:fldChar w:fldCharType="end"/>
      </w:r>
      <w:r>
        <w:t>.</w:t>
      </w:r>
    </w:p>
    <w:sectPr w:rsidR="0011360D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35" w:right="1797" w:bottom="1440" w:left="1797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1A8AF" w14:textId="77777777" w:rsidR="0011360D" w:rsidRDefault="0011360D">
      <w:pPr>
        <w:spacing w:before="0"/>
      </w:pPr>
      <w:r>
        <w:separator/>
      </w:r>
    </w:p>
  </w:endnote>
  <w:endnote w:type="continuationSeparator" w:id="0">
    <w:p w14:paraId="4120ABB8" w14:textId="77777777" w:rsidR="0011360D" w:rsidRDefault="001136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4D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9FC6E" w14:textId="77777777" w:rsidR="00000000" w:rsidRDefault="0011360D">
    <w:pPr>
      <w:pStyle w:val="Footer"/>
      <w:tabs>
        <w:tab w:val="clear" w:pos="8789"/>
        <w:tab w:val="right" w:pos="8364"/>
      </w:tabs>
      <w:rPr>
        <w:i/>
        <w:sz w:val="16"/>
      </w:rPr>
    </w:pPr>
    <w:r>
      <w:rPr>
        <w:i/>
        <w:sz w:val="16"/>
      </w:rPr>
      <w:fldChar w:fldCharType="begin"/>
    </w:r>
    <w:r>
      <w:rPr>
        <w:i/>
        <w:sz w:val="16"/>
      </w:rPr>
      <w:instrText xml:space="preserve"> FILENAME  \* M</w:instrText>
    </w:r>
    <w:r>
      <w:rPr>
        <w:i/>
        <w:sz w:val="16"/>
      </w:rPr>
      <w:instrText xml:space="preserve">ERGEFORMAT </w:instrText>
    </w:r>
    <w:r>
      <w:rPr>
        <w:i/>
        <w:sz w:val="16"/>
      </w:rPr>
      <w:fldChar w:fldCharType="separate"/>
    </w:r>
    <w:r>
      <w:rPr>
        <w:i/>
        <w:noProof/>
        <w:sz w:val="16"/>
      </w:rPr>
      <w:t>Document1</w:t>
    </w:r>
    <w:r>
      <w:rPr>
        <w:i/>
        <w:sz w:val="16"/>
      </w:rPr>
      <w:fldChar w:fldCharType="end"/>
    </w:r>
    <w:r>
      <w:rPr>
        <w:i/>
        <w:sz w:val="16"/>
      </w:rPr>
      <w:tab/>
      <w:t xml:space="preserve">Page </w:t>
    </w: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>
      <w:rPr>
        <w:rStyle w:val="PageNumber"/>
        <w:i/>
        <w:sz w:val="16"/>
      </w:rPr>
      <w:fldChar w:fldCharType="separate"/>
    </w:r>
    <w:r>
      <w:rPr>
        <w:rStyle w:val="PageNumber"/>
        <w:i/>
        <w:noProof/>
        <w:sz w:val="16"/>
      </w:rPr>
      <w:t>2</w:t>
    </w:r>
    <w:r>
      <w:rPr>
        <w:rStyle w:val="PageNumber"/>
        <w:i/>
        <w:sz w:val="16"/>
      </w:rPr>
      <w:fldChar w:fldCharType="end"/>
    </w:r>
    <w:r>
      <w:rPr>
        <w:rStyle w:val="PageNumber"/>
        <w:i/>
        <w:sz w:val="16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8C79" w14:textId="77777777" w:rsidR="00000000" w:rsidRDefault="0011360D">
    <w:pPr>
      <w:pStyle w:val="Footer"/>
      <w:pBdr>
        <w:top w:val="single" w:sz="4" w:space="1" w:color="auto"/>
        <w:between w:val="none" w:sz="0" w:space="0" w:color="auto"/>
      </w:pBdr>
      <w:tabs>
        <w:tab w:val="clear" w:pos="8789"/>
        <w:tab w:val="right" w:pos="8364"/>
      </w:tabs>
    </w:pPr>
    <w:r>
      <w:fldChar w:fldCharType="begin"/>
    </w:r>
    <w:r>
      <w:instrText xml:space="preserve"> DATE \@ "dd/MM/yy" </w:instrText>
    </w:r>
    <w:r>
      <w:fldChar w:fldCharType="separate"/>
    </w:r>
    <w:r w:rsidR="00D40C70">
      <w:rPr>
        <w:noProof/>
      </w:rPr>
      <w:t>09/05/21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A967" w14:textId="77777777" w:rsidR="0011360D" w:rsidRDefault="0011360D">
      <w:pPr>
        <w:spacing w:before="0"/>
      </w:pPr>
      <w:r>
        <w:separator/>
      </w:r>
    </w:p>
  </w:footnote>
  <w:footnote w:type="continuationSeparator" w:id="0">
    <w:p w14:paraId="51A8317C" w14:textId="77777777" w:rsidR="0011360D" w:rsidRDefault="0011360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8D4C6" w14:textId="77777777" w:rsidR="00000000" w:rsidRDefault="00D40C70">
    <w:pPr>
      <w:pStyle w:val="Header"/>
      <w:ind w:left="113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6A6A8FD9" wp14:editId="151D6BC0">
              <wp:simplePos x="0" y="0"/>
              <wp:positionH relativeFrom="column">
                <wp:posOffset>-592455</wp:posOffset>
              </wp:positionH>
              <wp:positionV relativeFrom="paragraph">
                <wp:posOffset>-448945</wp:posOffset>
              </wp:positionV>
              <wp:extent cx="1280160" cy="989965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80160" cy="989965"/>
                        <a:chOff x="1920" y="2400"/>
                        <a:chExt cx="1104" cy="739"/>
                      </a:xfrm>
                    </wpg:grpSpPr>
                    <pic:pic xmlns:pic="http://schemas.openxmlformats.org/drawingml/2006/picture">
                      <pic:nvPicPr>
                        <pic:cNvPr id="19" name="Object 19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27" y="2669"/>
                          <a:ext cx="681" cy="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wps:wsp>
                      <wps:cNvPr id="20" name="Text Box 20"/>
                      <wps:cNvSpPr txBox="1">
                        <a:spLocks/>
                      </wps:cNvSpPr>
                      <wps:spPr bwMode="auto">
                        <a:xfrm>
                          <a:off x="2342" y="2400"/>
                          <a:ext cx="682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5D4AF" w14:textId="77777777" w:rsidR="00000000" w:rsidRDefault="0011360D">
                            <w:pPr>
                              <w:rPr>
                                <w:rFonts w:ascii="Comic Sans MS" w:hAnsi="Comic Sans MS"/>
                                <w:snapToGrid w:val="0"/>
                                <w:color w:val="0000FF"/>
                                <w:sz w:val="32"/>
                                <w:lang w:val="en-GB"/>
                              </w:rPr>
                            </w:pPr>
                            <w:r w:rsidRPr="00D40C70">
                              <w:rPr>
                                <w:rFonts w:ascii="Comic Sans MS" w:hAnsi="Comic Sans MS"/>
                                <w:snapToGrid w:val="0"/>
                                <w:color w:val="000000"/>
                                <w:sz w:val="32"/>
                                <w:lang w:val="en-GB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DmfA</w:t>
                            </w:r>
                          </w:p>
                          <w:p w14:paraId="5C9CF7CB" w14:textId="77777777" w:rsidR="00000000" w:rsidRDefault="0011360D">
                            <w:pPr>
                              <w:rPr>
                                <w:snapToGrid w:val="0"/>
                                <w:color w:val="000000"/>
                                <w:sz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AutoShape 21"/>
                      <wps:cNvSpPr>
                        <a:spLocks/>
                      </wps:cNvSpPr>
                      <wps:spPr bwMode="auto">
                        <a:xfrm rot="-2301470">
                          <a:off x="2073" y="2707"/>
                          <a:ext cx="192" cy="367"/>
                        </a:xfrm>
                        <a:prstGeom prst="curvedRightArrow">
                          <a:avLst>
                            <a:gd name="adj1" fmla="val 38229"/>
                            <a:gd name="adj2" fmla="val 76458"/>
                            <a:gd name="adj3" fmla="val 33333"/>
                          </a:avLst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22" name="Group 22"/>
                      <wpg:cNvGrpSpPr>
                        <a:grpSpLocks/>
                      </wpg:cNvGrpSpPr>
                      <wpg:grpSpPr bwMode="auto">
                        <a:xfrm>
                          <a:off x="1920" y="2477"/>
                          <a:ext cx="465" cy="282"/>
                          <a:chOff x="2716" y="1808"/>
                          <a:chExt cx="582" cy="353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2902" y="1808"/>
                            <a:ext cx="396" cy="311"/>
                          </a:xfrm>
                          <a:custGeom>
                            <a:avLst/>
                            <a:gdLst>
                              <a:gd name="T0" fmla="*/ 11 w 793"/>
                              <a:gd name="T1" fmla="*/ 518 h 622"/>
                              <a:gd name="T2" fmla="*/ 39 w 793"/>
                              <a:gd name="T3" fmla="*/ 456 h 622"/>
                              <a:gd name="T4" fmla="*/ 75 w 793"/>
                              <a:gd name="T5" fmla="*/ 383 h 622"/>
                              <a:gd name="T6" fmla="*/ 118 w 793"/>
                              <a:gd name="T7" fmla="*/ 305 h 622"/>
                              <a:gd name="T8" fmla="*/ 162 w 793"/>
                              <a:gd name="T9" fmla="*/ 226 h 622"/>
                              <a:gd name="T10" fmla="*/ 211 w 793"/>
                              <a:gd name="T11" fmla="*/ 151 h 622"/>
                              <a:gd name="T12" fmla="*/ 258 w 793"/>
                              <a:gd name="T13" fmla="*/ 85 h 622"/>
                              <a:gd name="T14" fmla="*/ 304 w 793"/>
                              <a:gd name="T15" fmla="*/ 32 h 622"/>
                              <a:gd name="T16" fmla="*/ 344 w 793"/>
                              <a:gd name="T17" fmla="*/ 12 h 622"/>
                              <a:gd name="T18" fmla="*/ 391 w 793"/>
                              <a:gd name="T19" fmla="*/ 8 h 622"/>
                              <a:gd name="T20" fmla="*/ 448 w 793"/>
                              <a:gd name="T21" fmla="*/ 6 h 622"/>
                              <a:gd name="T22" fmla="*/ 510 w 793"/>
                              <a:gd name="T23" fmla="*/ 5 h 622"/>
                              <a:gd name="T24" fmla="*/ 574 w 793"/>
                              <a:gd name="T25" fmla="*/ 3 h 622"/>
                              <a:gd name="T26" fmla="*/ 635 w 793"/>
                              <a:gd name="T27" fmla="*/ 2 h 622"/>
                              <a:gd name="T28" fmla="*/ 689 w 793"/>
                              <a:gd name="T29" fmla="*/ 1 h 622"/>
                              <a:gd name="T30" fmla="*/ 732 w 793"/>
                              <a:gd name="T31" fmla="*/ 0 h 622"/>
                              <a:gd name="T32" fmla="*/ 668 w 793"/>
                              <a:gd name="T33" fmla="*/ 129 h 622"/>
                              <a:gd name="T34" fmla="*/ 700 w 793"/>
                              <a:gd name="T35" fmla="*/ 130 h 622"/>
                              <a:gd name="T36" fmla="*/ 732 w 793"/>
                              <a:gd name="T37" fmla="*/ 132 h 622"/>
                              <a:gd name="T38" fmla="*/ 763 w 793"/>
                              <a:gd name="T39" fmla="*/ 135 h 622"/>
                              <a:gd name="T40" fmla="*/ 793 w 793"/>
                              <a:gd name="T41" fmla="*/ 140 h 622"/>
                              <a:gd name="T42" fmla="*/ 778 w 793"/>
                              <a:gd name="T43" fmla="*/ 168 h 622"/>
                              <a:gd name="T44" fmla="*/ 753 w 793"/>
                              <a:gd name="T45" fmla="*/ 195 h 622"/>
                              <a:gd name="T46" fmla="*/ 722 w 793"/>
                              <a:gd name="T47" fmla="*/ 219 h 622"/>
                              <a:gd name="T48" fmla="*/ 685 w 793"/>
                              <a:gd name="T49" fmla="*/ 242 h 622"/>
                              <a:gd name="T50" fmla="*/ 649 w 793"/>
                              <a:gd name="T51" fmla="*/ 264 h 622"/>
                              <a:gd name="T52" fmla="*/ 615 w 793"/>
                              <a:gd name="T53" fmla="*/ 286 h 622"/>
                              <a:gd name="T54" fmla="*/ 586 w 793"/>
                              <a:gd name="T55" fmla="*/ 307 h 622"/>
                              <a:gd name="T56" fmla="*/ 566 w 793"/>
                              <a:gd name="T57" fmla="*/ 330 h 622"/>
                              <a:gd name="T58" fmla="*/ 536 w 793"/>
                              <a:gd name="T59" fmla="*/ 382 h 622"/>
                              <a:gd name="T60" fmla="*/ 497 w 793"/>
                              <a:gd name="T61" fmla="*/ 455 h 622"/>
                              <a:gd name="T62" fmla="*/ 460 w 793"/>
                              <a:gd name="T63" fmla="*/ 538 h 622"/>
                              <a:gd name="T64" fmla="*/ 435 w 793"/>
                              <a:gd name="T65" fmla="*/ 622 h 622"/>
                              <a:gd name="T66" fmla="*/ 391 w 793"/>
                              <a:gd name="T67" fmla="*/ 614 h 622"/>
                              <a:gd name="T68" fmla="*/ 336 w 793"/>
                              <a:gd name="T69" fmla="*/ 602 h 622"/>
                              <a:gd name="T70" fmla="*/ 274 w 793"/>
                              <a:gd name="T71" fmla="*/ 591 h 622"/>
                              <a:gd name="T72" fmla="*/ 208 w 793"/>
                              <a:gd name="T73" fmla="*/ 578 h 622"/>
                              <a:gd name="T74" fmla="*/ 144 w 793"/>
                              <a:gd name="T75" fmla="*/ 565 h 622"/>
                              <a:gd name="T76" fmla="*/ 85 w 793"/>
                              <a:gd name="T77" fmla="*/ 555 h 622"/>
                              <a:gd name="T78" fmla="*/ 36 w 793"/>
                              <a:gd name="T79" fmla="*/ 548 h 622"/>
                              <a:gd name="T80" fmla="*/ 0 w 793"/>
                              <a:gd name="T81" fmla="*/ 545 h 6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3" h="622">
                                <a:moveTo>
                                  <a:pt x="0" y="545"/>
                                </a:moveTo>
                                <a:lnTo>
                                  <a:pt x="11" y="518"/>
                                </a:lnTo>
                                <a:lnTo>
                                  <a:pt x="24" y="488"/>
                                </a:lnTo>
                                <a:lnTo>
                                  <a:pt x="39" y="456"/>
                                </a:lnTo>
                                <a:lnTo>
                                  <a:pt x="57" y="420"/>
                                </a:lnTo>
                                <a:lnTo>
                                  <a:pt x="75" y="383"/>
                                </a:lnTo>
                                <a:lnTo>
                                  <a:pt x="96" y="344"/>
                                </a:lnTo>
                                <a:lnTo>
                                  <a:pt x="118" y="305"/>
                                </a:lnTo>
                                <a:lnTo>
                                  <a:pt x="139" y="265"/>
                                </a:lnTo>
                                <a:lnTo>
                                  <a:pt x="162" y="226"/>
                                </a:lnTo>
                                <a:lnTo>
                                  <a:pt x="187" y="188"/>
                                </a:lnTo>
                                <a:lnTo>
                                  <a:pt x="211" y="151"/>
                                </a:lnTo>
                                <a:lnTo>
                                  <a:pt x="235" y="117"/>
                                </a:lnTo>
                                <a:lnTo>
                                  <a:pt x="258" y="85"/>
                                </a:lnTo>
                                <a:lnTo>
                                  <a:pt x="282" y="58"/>
                                </a:lnTo>
                                <a:lnTo>
                                  <a:pt x="304" y="32"/>
                                </a:lnTo>
                                <a:lnTo>
                                  <a:pt x="326" y="13"/>
                                </a:lnTo>
                                <a:lnTo>
                                  <a:pt x="344" y="12"/>
                                </a:lnTo>
                                <a:lnTo>
                                  <a:pt x="366" y="9"/>
                                </a:lnTo>
                                <a:lnTo>
                                  <a:pt x="391" y="8"/>
                                </a:lnTo>
                                <a:lnTo>
                                  <a:pt x="419" y="7"/>
                                </a:lnTo>
                                <a:lnTo>
                                  <a:pt x="448" y="6"/>
                                </a:lnTo>
                                <a:lnTo>
                                  <a:pt x="479" y="6"/>
                                </a:lnTo>
                                <a:lnTo>
                                  <a:pt x="510" y="5"/>
                                </a:lnTo>
                                <a:lnTo>
                                  <a:pt x="542" y="3"/>
                                </a:lnTo>
                                <a:lnTo>
                                  <a:pt x="574" y="3"/>
                                </a:lnTo>
                                <a:lnTo>
                                  <a:pt x="605" y="2"/>
                                </a:lnTo>
                                <a:lnTo>
                                  <a:pt x="635" y="2"/>
                                </a:lnTo>
                                <a:lnTo>
                                  <a:pt x="663" y="1"/>
                                </a:lnTo>
                                <a:lnTo>
                                  <a:pt x="689" y="1"/>
                                </a:lnTo>
                                <a:lnTo>
                                  <a:pt x="712" y="1"/>
                                </a:lnTo>
                                <a:lnTo>
                                  <a:pt x="732" y="0"/>
                                </a:lnTo>
                                <a:lnTo>
                                  <a:pt x="747" y="0"/>
                                </a:lnTo>
                                <a:lnTo>
                                  <a:pt x="668" y="129"/>
                                </a:lnTo>
                                <a:lnTo>
                                  <a:pt x="684" y="130"/>
                                </a:lnTo>
                                <a:lnTo>
                                  <a:pt x="700" y="130"/>
                                </a:lnTo>
                                <a:lnTo>
                                  <a:pt x="716" y="131"/>
                                </a:lnTo>
                                <a:lnTo>
                                  <a:pt x="732" y="132"/>
                                </a:lnTo>
                                <a:lnTo>
                                  <a:pt x="748" y="134"/>
                                </a:lnTo>
                                <a:lnTo>
                                  <a:pt x="763" y="135"/>
                                </a:lnTo>
                                <a:lnTo>
                                  <a:pt x="778" y="137"/>
                                </a:lnTo>
                                <a:lnTo>
                                  <a:pt x="793" y="140"/>
                                </a:lnTo>
                                <a:lnTo>
                                  <a:pt x="787" y="154"/>
                                </a:lnTo>
                                <a:lnTo>
                                  <a:pt x="778" y="168"/>
                                </a:lnTo>
                                <a:lnTo>
                                  <a:pt x="767" y="182"/>
                                </a:lnTo>
                                <a:lnTo>
                                  <a:pt x="753" y="195"/>
                                </a:lnTo>
                                <a:lnTo>
                                  <a:pt x="738" y="207"/>
                                </a:lnTo>
                                <a:lnTo>
                                  <a:pt x="722" y="219"/>
                                </a:lnTo>
                                <a:lnTo>
                                  <a:pt x="703" y="230"/>
                                </a:lnTo>
                                <a:lnTo>
                                  <a:pt x="685" y="242"/>
                                </a:lnTo>
                                <a:lnTo>
                                  <a:pt x="666" y="253"/>
                                </a:lnTo>
                                <a:lnTo>
                                  <a:pt x="649" y="264"/>
                                </a:lnTo>
                                <a:lnTo>
                                  <a:pt x="631" y="275"/>
                                </a:lnTo>
                                <a:lnTo>
                                  <a:pt x="615" y="286"/>
                                </a:lnTo>
                                <a:lnTo>
                                  <a:pt x="600" y="297"/>
                                </a:lnTo>
                                <a:lnTo>
                                  <a:pt x="586" y="307"/>
                                </a:lnTo>
                                <a:lnTo>
                                  <a:pt x="574" y="319"/>
                                </a:lnTo>
                                <a:lnTo>
                                  <a:pt x="566" y="330"/>
                                </a:lnTo>
                                <a:lnTo>
                                  <a:pt x="552" y="353"/>
                                </a:lnTo>
                                <a:lnTo>
                                  <a:pt x="536" y="382"/>
                                </a:lnTo>
                                <a:lnTo>
                                  <a:pt x="517" y="417"/>
                                </a:lnTo>
                                <a:lnTo>
                                  <a:pt x="497" y="455"/>
                                </a:lnTo>
                                <a:lnTo>
                                  <a:pt x="479" y="496"/>
                                </a:lnTo>
                                <a:lnTo>
                                  <a:pt x="460" y="538"/>
                                </a:lnTo>
                                <a:lnTo>
                                  <a:pt x="447" y="580"/>
                                </a:lnTo>
                                <a:lnTo>
                                  <a:pt x="435" y="622"/>
                                </a:lnTo>
                                <a:lnTo>
                                  <a:pt x="414" y="618"/>
                                </a:lnTo>
                                <a:lnTo>
                                  <a:pt x="391" y="614"/>
                                </a:lnTo>
                                <a:lnTo>
                                  <a:pt x="365" y="608"/>
                                </a:lnTo>
                                <a:lnTo>
                                  <a:pt x="336" y="602"/>
                                </a:lnTo>
                                <a:lnTo>
                                  <a:pt x="306" y="596"/>
                                </a:lnTo>
                                <a:lnTo>
                                  <a:pt x="274" y="591"/>
                                </a:lnTo>
                                <a:lnTo>
                                  <a:pt x="242" y="584"/>
                                </a:lnTo>
                                <a:lnTo>
                                  <a:pt x="208" y="578"/>
                                </a:lnTo>
                                <a:lnTo>
                                  <a:pt x="176" y="571"/>
                                </a:lnTo>
                                <a:lnTo>
                                  <a:pt x="144" y="565"/>
                                </a:lnTo>
                                <a:lnTo>
                                  <a:pt x="114" y="560"/>
                                </a:lnTo>
                                <a:lnTo>
                                  <a:pt x="85" y="555"/>
                                </a:lnTo>
                                <a:lnTo>
                                  <a:pt x="59" y="551"/>
                                </a:lnTo>
                                <a:lnTo>
                                  <a:pt x="36" y="548"/>
                                </a:lnTo>
                                <a:lnTo>
                                  <a:pt x="16" y="546"/>
                                </a:lnTo>
                                <a:lnTo>
                                  <a:pt x="0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2928" y="1829"/>
                            <a:ext cx="308" cy="269"/>
                          </a:xfrm>
                          <a:custGeom>
                            <a:avLst/>
                            <a:gdLst>
                              <a:gd name="T0" fmla="*/ 0 w 617"/>
                              <a:gd name="T1" fmla="*/ 470 h 539"/>
                              <a:gd name="T2" fmla="*/ 7 w 617"/>
                              <a:gd name="T3" fmla="*/ 455 h 539"/>
                              <a:gd name="T4" fmla="*/ 16 w 617"/>
                              <a:gd name="T5" fmla="*/ 436 h 539"/>
                              <a:gd name="T6" fmla="*/ 28 w 617"/>
                              <a:gd name="T7" fmla="*/ 411 h 539"/>
                              <a:gd name="T8" fmla="*/ 43 w 617"/>
                              <a:gd name="T9" fmla="*/ 384 h 539"/>
                              <a:gd name="T10" fmla="*/ 59 w 617"/>
                              <a:gd name="T11" fmla="*/ 353 h 539"/>
                              <a:gd name="T12" fmla="*/ 77 w 617"/>
                              <a:gd name="T13" fmla="*/ 319 h 539"/>
                              <a:gd name="T14" fmla="*/ 97 w 617"/>
                              <a:gd name="T15" fmla="*/ 284 h 539"/>
                              <a:gd name="T16" fmla="*/ 117 w 617"/>
                              <a:gd name="T17" fmla="*/ 248 h 539"/>
                              <a:gd name="T18" fmla="*/ 139 w 617"/>
                              <a:gd name="T19" fmla="*/ 212 h 539"/>
                              <a:gd name="T20" fmla="*/ 162 w 617"/>
                              <a:gd name="T21" fmla="*/ 177 h 539"/>
                              <a:gd name="T22" fmla="*/ 185 w 617"/>
                              <a:gd name="T23" fmla="*/ 142 h 539"/>
                              <a:gd name="T24" fmla="*/ 207 w 617"/>
                              <a:gd name="T25" fmla="*/ 110 h 539"/>
                              <a:gd name="T26" fmla="*/ 230 w 617"/>
                              <a:gd name="T27" fmla="*/ 80 h 539"/>
                              <a:gd name="T28" fmla="*/ 252 w 617"/>
                              <a:gd name="T29" fmla="*/ 53 h 539"/>
                              <a:gd name="T30" fmla="*/ 274 w 617"/>
                              <a:gd name="T31" fmla="*/ 30 h 539"/>
                              <a:gd name="T32" fmla="*/ 294 w 617"/>
                              <a:gd name="T33" fmla="*/ 13 h 539"/>
                              <a:gd name="T34" fmla="*/ 617 w 617"/>
                              <a:gd name="T35" fmla="*/ 0 h 539"/>
                              <a:gd name="T36" fmla="*/ 607 w 617"/>
                              <a:gd name="T37" fmla="*/ 15 h 539"/>
                              <a:gd name="T38" fmla="*/ 594 w 617"/>
                              <a:gd name="T39" fmla="*/ 37 h 539"/>
                              <a:gd name="T40" fmla="*/ 579 w 617"/>
                              <a:gd name="T41" fmla="*/ 63 h 539"/>
                              <a:gd name="T42" fmla="*/ 562 w 617"/>
                              <a:gd name="T43" fmla="*/ 93 h 539"/>
                              <a:gd name="T44" fmla="*/ 543 w 617"/>
                              <a:gd name="T45" fmla="*/ 127 h 539"/>
                              <a:gd name="T46" fmla="*/ 524 w 617"/>
                              <a:gd name="T47" fmla="*/ 163 h 539"/>
                              <a:gd name="T48" fmla="*/ 503 w 617"/>
                              <a:gd name="T49" fmla="*/ 202 h 539"/>
                              <a:gd name="T50" fmla="*/ 482 w 617"/>
                              <a:gd name="T51" fmla="*/ 242 h 539"/>
                              <a:gd name="T52" fmla="*/ 462 w 617"/>
                              <a:gd name="T53" fmla="*/ 284 h 539"/>
                              <a:gd name="T54" fmla="*/ 442 w 617"/>
                              <a:gd name="T55" fmla="*/ 325 h 539"/>
                              <a:gd name="T56" fmla="*/ 422 w 617"/>
                              <a:gd name="T57" fmla="*/ 367 h 539"/>
                              <a:gd name="T58" fmla="*/ 405 w 617"/>
                              <a:gd name="T59" fmla="*/ 406 h 539"/>
                              <a:gd name="T60" fmla="*/ 389 w 617"/>
                              <a:gd name="T61" fmla="*/ 444 h 539"/>
                              <a:gd name="T62" fmla="*/ 376 w 617"/>
                              <a:gd name="T63" fmla="*/ 479 h 539"/>
                              <a:gd name="T64" fmla="*/ 366 w 617"/>
                              <a:gd name="T65" fmla="*/ 512 h 539"/>
                              <a:gd name="T66" fmla="*/ 358 w 617"/>
                              <a:gd name="T67" fmla="*/ 539 h 539"/>
                              <a:gd name="T68" fmla="*/ 342 w 617"/>
                              <a:gd name="T69" fmla="*/ 536 h 539"/>
                              <a:gd name="T70" fmla="*/ 323 w 617"/>
                              <a:gd name="T71" fmla="*/ 531 h 539"/>
                              <a:gd name="T72" fmla="*/ 302 w 617"/>
                              <a:gd name="T73" fmla="*/ 527 h 539"/>
                              <a:gd name="T74" fmla="*/ 276 w 617"/>
                              <a:gd name="T75" fmla="*/ 522 h 539"/>
                              <a:gd name="T76" fmla="*/ 251 w 617"/>
                              <a:gd name="T77" fmla="*/ 517 h 539"/>
                              <a:gd name="T78" fmla="*/ 223 w 617"/>
                              <a:gd name="T79" fmla="*/ 512 h 539"/>
                              <a:gd name="T80" fmla="*/ 196 w 617"/>
                              <a:gd name="T81" fmla="*/ 506 h 539"/>
                              <a:gd name="T82" fmla="*/ 168 w 617"/>
                              <a:gd name="T83" fmla="*/ 501 h 539"/>
                              <a:gd name="T84" fmla="*/ 140 w 617"/>
                              <a:gd name="T85" fmla="*/ 495 h 539"/>
                              <a:gd name="T86" fmla="*/ 113 w 617"/>
                              <a:gd name="T87" fmla="*/ 491 h 539"/>
                              <a:gd name="T88" fmla="*/ 88 w 617"/>
                              <a:gd name="T89" fmla="*/ 486 h 539"/>
                              <a:gd name="T90" fmla="*/ 65 w 617"/>
                              <a:gd name="T91" fmla="*/ 482 h 539"/>
                              <a:gd name="T92" fmla="*/ 44 w 617"/>
                              <a:gd name="T93" fmla="*/ 477 h 539"/>
                              <a:gd name="T94" fmla="*/ 25 w 617"/>
                              <a:gd name="T95" fmla="*/ 475 h 539"/>
                              <a:gd name="T96" fmla="*/ 10 w 617"/>
                              <a:gd name="T97" fmla="*/ 471 h 539"/>
                              <a:gd name="T98" fmla="*/ 0 w 617"/>
                              <a:gd name="T99" fmla="*/ 470 h 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7" h="539">
                                <a:moveTo>
                                  <a:pt x="0" y="470"/>
                                </a:moveTo>
                                <a:lnTo>
                                  <a:pt x="7" y="455"/>
                                </a:lnTo>
                                <a:lnTo>
                                  <a:pt x="16" y="436"/>
                                </a:lnTo>
                                <a:lnTo>
                                  <a:pt x="28" y="411"/>
                                </a:lnTo>
                                <a:lnTo>
                                  <a:pt x="43" y="384"/>
                                </a:lnTo>
                                <a:lnTo>
                                  <a:pt x="59" y="353"/>
                                </a:lnTo>
                                <a:lnTo>
                                  <a:pt x="77" y="319"/>
                                </a:lnTo>
                                <a:lnTo>
                                  <a:pt x="97" y="284"/>
                                </a:lnTo>
                                <a:lnTo>
                                  <a:pt x="117" y="248"/>
                                </a:lnTo>
                                <a:lnTo>
                                  <a:pt x="139" y="212"/>
                                </a:lnTo>
                                <a:lnTo>
                                  <a:pt x="162" y="177"/>
                                </a:lnTo>
                                <a:lnTo>
                                  <a:pt x="185" y="142"/>
                                </a:lnTo>
                                <a:lnTo>
                                  <a:pt x="207" y="110"/>
                                </a:lnTo>
                                <a:lnTo>
                                  <a:pt x="230" y="80"/>
                                </a:lnTo>
                                <a:lnTo>
                                  <a:pt x="252" y="53"/>
                                </a:lnTo>
                                <a:lnTo>
                                  <a:pt x="274" y="30"/>
                                </a:lnTo>
                                <a:lnTo>
                                  <a:pt x="294" y="13"/>
                                </a:lnTo>
                                <a:lnTo>
                                  <a:pt x="617" y="0"/>
                                </a:lnTo>
                                <a:lnTo>
                                  <a:pt x="607" y="15"/>
                                </a:lnTo>
                                <a:lnTo>
                                  <a:pt x="594" y="37"/>
                                </a:lnTo>
                                <a:lnTo>
                                  <a:pt x="579" y="63"/>
                                </a:lnTo>
                                <a:lnTo>
                                  <a:pt x="562" y="93"/>
                                </a:lnTo>
                                <a:lnTo>
                                  <a:pt x="543" y="127"/>
                                </a:lnTo>
                                <a:lnTo>
                                  <a:pt x="524" y="163"/>
                                </a:lnTo>
                                <a:lnTo>
                                  <a:pt x="503" y="202"/>
                                </a:lnTo>
                                <a:lnTo>
                                  <a:pt x="482" y="242"/>
                                </a:lnTo>
                                <a:lnTo>
                                  <a:pt x="462" y="284"/>
                                </a:lnTo>
                                <a:lnTo>
                                  <a:pt x="442" y="325"/>
                                </a:lnTo>
                                <a:lnTo>
                                  <a:pt x="422" y="367"/>
                                </a:lnTo>
                                <a:lnTo>
                                  <a:pt x="405" y="406"/>
                                </a:lnTo>
                                <a:lnTo>
                                  <a:pt x="389" y="444"/>
                                </a:lnTo>
                                <a:lnTo>
                                  <a:pt x="376" y="479"/>
                                </a:lnTo>
                                <a:lnTo>
                                  <a:pt x="366" y="512"/>
                                </a:lnTo>
                                <a:lnTo>
                                  <a:pt x="358" y="539"/>
                                </a:lnTo>
                                <a:lnTo>
                                  <a:pt x="342" y="536"/>
                                </a:lnTo>
                                <a:lnTo>
                                  <a:pt x="323" y="531"/>
                                </a:lnTo>
                                <a:lnTo>
                                  <a:pt x="302" y="527"/>
                                </a:lnTo>
                                <a:lnTo>
                                  <a:pt x="276" y="522"/>
                                </a:lnTo>
                                <a:lnTo>
                                  <a:pt x="251" y="517"/>
                                </a:lnTo>
                                <a:lnTo>
                                  <a:pt x="223" y="512"/>
                                </a:lnTo>
                                <a:lnTo>
                                  <a:pt x="196" y="506"/>
                                </a:lnTo>
                                <a:lnTo>
                                  <a:pt x="168" y="501"/>
                                </a:lnTo>
                                <a:lnTo>
                                  <a:pt x="140" y="495"/>
                                </a:lnTo>
                                <a:lnTo>
                                  <a:pt x="113" y="491"/>
                                </a:lnTo>
                                <a:lnTo>
                                  <a:pt x="88" y="486"/>
                                </a:lnTo>
                                <a:lnTo>
                                  <a:pt x="65" y="482"/>
                                </a:lnTo>
                                <a:lnTo>
                                  <a:pt x="44" y="477"/>
                                </a:lnTo>
                                <a:lnTo>
                                  <a:pt x="25" y="475"/>
                                </a:lnTo>
                                <a:lnTo>
                                  <a:pt x="10" y="471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3194" y="1890"/>
                            <a:ext cx="71" cy="48"/>
                          </a:xfrm>
                          <a:custGeom>
                            <a:avLst/>
                            <a:gdLst>
                              <a:gd name="T0" fmla="*/ 0 w 141"/>
                              <a:gd name="T1" fmla="*/ 97 h 97"/>
                              <a:gd name="T2" fmla="*/ 62 w 141"/>
                              <a:gd name="T3" fmla="*/ 0 h 97"/>
                              <a:gd name="T4" fmla="*/ 71 w 141"/>
                              <a:gd name="T5" fmla="*/ 0 h 97"/>
                              <a:gd name="T6" fmla="*/ 81 w 141"/>
                              <a:gd name="T7" fmla="*/ 0 h 97"/>
                              <a:gd name="T8" fmla="*/ 94 w 141"/>
                              <a:gd name="T9" fmla="*/ 0 h 97"/>
                              <a:gd name="T10" fmla="*/ 106 w 141"/>
                              <a:gd name="T11" fmla="*/ 2 h 97"/>
                              <a:gd name="T12" fmla="*/ 117 w 141"/>
                              <a:gd name="T13" fmla="*/ 3 h 97"/>
                              <a:gd name="T14" fmla="*/ 127 w 141"/>
                              <a:gd name="T15" fmla="*/ 4 h 97"/>
                              <a:gd name="T16" fmla="*/ 136 w 141"/>
                              <a:gd name="T17" fmla="*/ 5 h 97"/>
                              <a:gd name="T18" fmla="*/ 141 w 141"/>
                              <a:gd name="T19" fmla="*/ 5 h 97"/>
                              <a:gd name="T20" fmla="*/ 131 w 141"/>
                              <a:gd name="T21" fmla="*/ 13 h 97"/>
                              <a:gd name="T22" fmla="*/ 115 w 141"/>
                              <a:gd name="T23" fmla="*/ 24 h 97"/>
                              <a:gd name="T24" fmla="*/ 93 w 141"/>
                              <a:gd name="T25" fmla="*/ 36 h 97"/>
                              <a:gd name="T26" fmla="*/ 71 w 141"/>
                              <a:gd name="T27" fmla="*/ 51 h 97"/>
                              <a:gd name="T28" fmla="*/ 48 w 141"/>
                              <a:gd name="T29" fmla="*/ 65 h 97"/>
                              <a:gd name="T30" fmla="*/ 26 w 141"/>
                              <a:gd name="T31" fmla="*/ 78 h 97"/>
                              <a:gd name="T32" fmla="*/ 10 w 141"/>
                              <a:gd name="T33" fmla="*/ 89 h 97"/>
                              <a:gd name="T34" fmla="*/ 0 w 141"/>
                              <a:gd name="T35" fmla="*/ 9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1" h="97">
                                <a:moveTo>
                                  <a:pt x="0" y="97"/>
                                </a:moveTo>
                                <a:lnTo>
                                  <a:pt x="62" y="0"/>
                                </a:lnTo>
                                <a:lnTo>
                                  <a:pt x="71" y="0"/>
                                </a:lnTo>
                                <a:lnTo>
                                  <a:pt x="81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2"/>
                                </a:lnTo>
                                <a:lnTo>
                                  <a:pt x="117" y="3"/>
                                </a:lnTo>
                                <a:lnTo>
                                  <a:pt x="127" y="4"/>
                                </a:lnTo>
                                <a:lnTo>
                                  <a:pt x="136" y="5"/>
                                </a:lnTo>
                                <a:lnTo>
                                  <a:pt x="141" y="5"/>
                                </a:lnTo>
                                <a:lnTo>
                                  <a:pt x="131" y="13"/>
                                </a:lnTo>
                                <a:lnTo>
                                  <a:pt x="115" y="24"/>
                                </a:lnTo>
                                <a:lnTo>
                                  <a:pt x="93" y="36"/>
                                </a:lnTo>
                                <a:lnTo>
                                  <a:pt x="71" y="51"/>
                                </a:lnTo>
                                <a:lnTo>
                                  <a:pt x="48" y="65"/>
                                </a:lnTo>
                                <a:lnTo>
                                  <a:pt x="26" y="78"/>
                                </a:lnTo>
                                <a:lnTo>
                                  <a:pt x="10" y="89"/>
                                </a:lnTo>
                                <a:lnTo>
                                  <a:pt x="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2802" y="2024"/>
                            <a:ext cx="245" cy="128"/>
                          </a:xfrm>
                          <a:custGeom>
                            <a:avLst/>
                            <a:gdLst>
                              <a:gd name="T0" fmla="*/ 0 w 489"/>
                              <a:gd name="T1" fmla="*/ 155 h 256"/>
                              <a:gd name="T2" fmla="*/ 489 w 489"/>
                              <a:gd name="T3" fmla="*/ 0 h 256"/>
                              <a:gd name="T4" fmla="*/ 485 w 489"/>
                              <a:gd name="T5" fmla="*/ 235 h 256"/>
                              <a:gd name="T6" fmla="*/ 439 w 489"/>
                              <a:gd name="T7" fmla="*/ 256 h 256"/>
                              <a:gd name="T8" fmla="*/ 0 w 489"/>
                              <a:gd name="T9" fmla="*/ 155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" h="256">
                                <a:moveTo>
                                  <a:pt x="0" y="155"/>
                                </a:moveTo>
                                <a:lnTo>
                                  <a:pt x="489" y="0"/>
                                </a:lnTo>
                                <a:lnTo>
                                  <a:pt x="485" y="235"/>
                                </a:lnTo>
                                <a:lnTo>
                                  <a:pt x="439" y="256"/>
                                </a:lnTo>
                                <a:lnTo>
                                  <a:pt x="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3146" y="2069"/>
                            <a:ext cx="42" cy="14"/>
                          </a:xfrm>
                          <a:custGeom>
                            <a:avLst/>
                            <a:gdLst>
                              <a:gd name="T0" fmla="*/ 53 w 84"/>
                              <a:gd name="T1" fmla="*/ 27 h 27"/>
                              <a:gd name="T2" fmla="*/ 84 w 84"/>
                              <a:gd name="T3" fmla="*/ 13 h 27"/>
                              <a:gd name="T4" fmla="*/ 74 w 84"/>
                              <a:gd name="T5" fmla="*/ 11 h 27"/>
                              <a:gd name="T6" fmla="*/ 62 w 84"/>
                              <a:gd name="T7" fmla="*/ 9 h 27"/>
                              <a:gd name="T8" fmla="*/ 50 w 84"/>
                              <a:gd name="T9" fmla="*/ 5 h 27"/>
                              <a:gd name="T10" fmla="*/ 36 w 84"/>
                              <a:gd name="T11" fmla="*/ 3 h 27"/>
                              <a:gd name="T12" fmla="*/ 24 w 84"/>
                              <a:gd name="T13" fmla="*/ 1 h 27"/>
                              <a:gd name="T14" fmla="*/ 14 w 84"/>
                              <a:gd name="T15" fmla="*/ 0 h 27"/>
                              <a:gd name="T16" fmla="*/ 6 w 84"/>
                              <a:gd name="T17" fmla="*/ 1 h 27"/>
                              <a:gd name="T18" fmla="*/ 1 w 84"/>
                              <a:gd name="T19" fmla="*/ 4 h 27"/>
                              <a:gd name="T20" fmla="*/ 0 w 84"/>
                              <a:gd name="T21" fmla="*/ 8 h 27"/>
                              <a:gd name="T22" fmla="*/ 3 w 84"/>
                              <a:gd name="T23" fmla="*/ 11 h 27"/>
                              <a:gd name="T24" fmla="*/ 7 w 84"/>
                              <a:gd name="T25" fmla="*/ 14 h 27"/>
                              <a:gd name="T26" fmla="*/ 14 w 84"/>
                              <a:gd name="T27" fmla="*/ 17 h 27"/>
                              <a:gd name="T28" fmla="*/ 22 w 84"/>
                              <a:gd name="T29" fmla="*/ 19 h 27"/>
                              <a:gd name="T30" fmla="*/ 31 w 84"/>
                              <a:gd name="T31" fmla="*/ 23 h 27"/>
                              <a:gd name="T32" fmla="*/ 42 w 84"/>
                              <a:gd name="T33" fmla="*/ 25 h 27"/>
                              <a:gd name="T34" fmla="*/ 53 w 84"/>
                              <a:gd name="T35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4" h="27">
                                <a:moveTo>
                                  <a:pt x="53" y="27"/>
                                </a:moveTo>
                                <a:lnTo>
                                  <a:pt x="84" y="13"/>
                                </a:lnTo>
                                <a:lnTo>
                                  <a:pt x="74" y="11"/>
                                </a:lnTo>
                                <a:lnTo>
                                  <a:pt x="62" y="9"/>
                                </a:lnTo>
                                <a:lnTo>
                                  <a:pt x="50" y="5"/>
                                </a:lnTo>
                                <a:lnTo>
                                  <a:pt x="36" y="3"/>
                                </a:lnTo>
                                <a:lnTo>
                                  <a:pt x="24" y="1"/>
                                </a:lnTo>
                                <a:lnTo>
                                  <a:pt x="14" y="0"/>
                                </a:lnTo>
                                <a:lnTo>
                                  <a:pt x="6" y="1"/>
                                </a:lnTo>
                                <a:lnTo>
                                  <a:pt x="1" y="4"/>
                                </a:lnTo>
                                <a:lnTo>
                                  <a:pt x="0" y="8"/>
                                </a:lnTo>
                                <a:lnTo>
                                  <a:pt x="3" y="11"/>
                                </a:lnTo>
                                <a:lnTo>
                                  <a:pt x="7" y="14"/>
                                </a:lnTo>
                                <a:lnTo>
                                  <a:pt x="14" y="17"/>
                                </a:lnTo>
                                <a:lnTo>
                                  <a:pt x="22" y="19"/>
                                </a:lnTo>
                                <a:lnTo>
                                  <a:pt x="31" y="23"/>
                                </a:lnTo>
                                <a:lnTo>
                                  <a:pt x="42" y="25"/>
                                </a:lnTo>
                                <a:lnTo>
                                  <a:pt x="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56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3064" y="2023"/>
                            <a:ext cx="175" cy="109"/>
                          </a:xfrm>
                          <a:custGeom>
                            <a:avLst/>
                            <a:gdLst>
                              <a:gd name="T0" fmla="*/ 282 w 348"/>
                              <a:gd name="T1" fmla="*/ 89 h 219"/>
                              <a:gd name="T2" fmla="*/ 348 w 348"/>
                              <a:gd name="T3" fmla="*/ 59 h 219"/>
                              <a:gd name="T4" fmla="*/ 3 w 348"/>
                              <a:gd name="T5" fmla="*/ 0 h 219"/>
                              <a:gd name="T6" fmla="*/ 0 w 348"/>
                              <a:gd name="T7" fmla="*/ 219 h 219"/>
                              <a:gd name="T8" fmla="*/ 192 w 348"/>
                              <a:gd name="T9" fmla="*/ 131 h 219"/>
                              <a:gd name="T10" fmla="*/ 178 w 348"/>
                              <a:gd name="T11" fmla="*/ 127 h 219"/>
                              <a:gd name="T12" fmla="*/ 164 w 348"/>
                              <a:gd name="T13" fmla="*/ 124 h 219"/>
                              <a:gd name="T14" fmla="*/ 152 w 348"/>
                              <a:gd name="T15" fmla="*/ 119 h 219"/>
                              <a:gd name="T16" fmla="*/ 141 w 348"/>
                              <a:gd name="T17" fmla="*/ 113 h 219"/>
                              <a:gd name="T18" fmla="*/ 132 w 348"/>
                              <a:gd name="T19" fmla="*/ 107 h 219"/>
                              <a:gd name="T20" fmla="*/ 128 w 348"/>
                              <a:gd name="T21" fmla="*/ 101 h 219"/>
                              <a:gd name="T22" fmla="*/ 126 w 348"/>
                              <a:gd name="T23" fmla="*/ 93 h 219"/>
                              <a:gd name="T24" fmla="*/ 130 w 348"/>
                              <a:gd name="T25" fmla="*/ 83 h 219"/>
                              <a:gd name="T26" fmla="*/ 139 w 348"/>
                              <a:gd name="T27" fmla="*/ 75 h 219"/>
                              <a:gd name="T28" fmla="*/ 155 w 348"/>
                              <a:gd name="T29" fmla="*/ 72 h 219"/>
                              <a:gd name="T30" fmla="*/ 176 w 348"/>
                              <a:gd name="T31" fmla="*/ 72 h 219"/>
                              <a:gd name="T32" fmla="*/ 199 w 348"/>
                              <a:gd name="T33" fmla="*/ 74 h 219"/>
                              <a:gd name="T34" fmla="*/ 222 w 348"/>
                              <a:gd name="T35" fmla="*/ 78 h 219"/>
                              <a:gd name="T36" fmla="*/ 245 w 348"/>
                              <a:gd name="T37" fmla="*/ 82 h 219"/>
                              <a:gd name="T38" fmla="*/ 266 w 348"/>
                              <a:gd name="T39" fmla="*/ 87 h 219"/>
                              <a:gd name="T40" fmla="*/ 282 w 348"/>
                              <a:gd name="T41" fmla="*/ 8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8" h="219">
                                <a:moveTo>
                                  <a:pt x="282" y="89"/>
                                </a:moveTo>
                                <a:lnTo>
                                  <a:pt x="348" y="59"/>
                                </a:lnTo>
                                <a:lnTo>
                                  <a:pt x="3" y="0"/>
                                </a:lnTo>
                                <a:lnTo>
                                  <a:pt x="0" y="219"/>
                                </a:lnTo>
                                <a:lnTo>
                                  <a:pt x="192" y="131"/>
                                </a:lnTo>
                                <a:lnTo>
                                  <a:pt x="178" y="127"/>
                                </a:lnTo>
                                <a:lnTo>
                                  <a:pt x="164" y="124"/>
                                </a:lnTo>
                                <a:lnTo>
                                  <a:pt x="152" y="119"/>
                                </a:lnTo>
                                <a:lnTo>
                                  <a:pt x="141" y="113"/>
                                </a:lnTo>
                                <a:lnTo>
                                  <a:pt x="132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26" y="93"/>
                                </a:lnTo>
                                <a:lnTo>
                                  <a:pt x="130" y="83"/>
                                </a:lnTo>
                                <a:lnTo>
                                  <a:pt x="139" y="75"/>
                                </a:lnTo>
                                <a:lnTo>
                                  <a:pt x="155" y="72"/>
                                </a:lnTo>
                                <a:lnTo>
                                  <a:pt x="176" y="72"/>
                                </a:lnTo>
                                <a:lnTo>
                                  <a:pt x="199" y="74"/>
                                </a:lnTo>
                                <a:lnTo>
                                  <a:pt x="222" y="78"/>
                                </a:lnTo>
                                <a:lnTo>
                                  <a:pt x="245" y="82"/>
                                </a:lnTo>
                                <a:lnTo>
                                  <a:pt x="266" y="87"/>
                                </a:lnTo>
                                <a:lnTo>
                                  <a:pt x="28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2716" y="1859"/>
                            <a:ext cx="388" cy="278"/>
                          </a:xfrm>
                          <a:custGeom>
                            <a:avLst/>
                            <a:gdLst>
                              <a:gd name="T0" fmla="*/ 759 w 774"/>
                              <a:gd name="T1" fmla="*/ 377 h 555"/>
                              <a:gd name="T2" fmla="*/ 721 w 774"/>
                              <a:gd name="T3" fmla="*/ 327 h 555"/>
                              <a:gd name="T4" fmla="*/ 675 w 774"/>
                              <a:gd name="T5" fmla="*/ 272 h 555"/>
                              <a:gd name="T6" fmla="*/ 622 w 774"/>
                              <a:gd name="T7" fmla="*/ 212 h 555"/>
                              <a:gd name="T8" fmla="*/ 566 w 774"/>
                              <a:gd name="T9" fmla="*/ 154 h 555"/>
                              <a:gd name="T10" fmla="*/ 509 w 774"/>
                              <a:gd name="T11" fmla="*/ 98 h 555"/>
                              <a:gd name="T12" fmla="*/ 454 w 774"/>
                              <a:gd name="T13" fmla="*/ 50 h 555"/>
                              <a:gd name="T14" fmla="*/ 404 w 774"/>
                              <a:gd name="T15" fmla="*/ 13 h 555"/>
                              <a:gd name="T16" fmla="*/ 364 w 774"/>
                              <a:gd name="T17" fmla="*/ 3 h 555"/>
                              <a:gd name="T18" fmla="*/ 323 w 774"/>
                              <a:gd name="T19" fmla="*/ 10 h 555"/>
                              <a:gd name="T20" fmla="*/ 272 w 774"/>
                              <a:gd name="T21" fmla="*/ 20 h 555"/>
                              <a:gd name="T22" fmla="*/ 218 w 774"/>
                              <a:gd name="T23" fmla="*/ 32 h 555"/>
                              <a:gd name="T24" fmla="*/ 162 w 774"/>
                              <a:gd name="T25" fmla="*/ 43 h 555"/>
                              <a:gd name="T26" fmla="*/ 108 w 774"/>
                              <a:gd name="T27" fmla="*/ 56 h 555"/>
                              <a:gd name="T28" fmla="*/ 61 w 774"/>
                              <a:gd name="T29" fmla="*/ 66 h 555"/>
                              <a:gd name="T30" fmla="*/ 24 w 774"/>
                              <a:gd name="T31" fmla="*/ 74 h 555"/>
                              <a:gd name="T32" fmla="*/ 107 w 774"/>
                              <a:gd name="T33" fmla="*/ 173 h 555"/>
                              <a:gd name="T34" fmla="*/ 79 w 774"/>
                              <a:gd name="T35" fmla="*/ 181 h 555"/>
                              <a:gd name="T36" fmla="*/ 51 w 774"/>
                              <a:gd name="T37" fmla="*/ 189 h 555"/>
                              <a:gd name="T38" fmla="*/ 25 w 774"/>
                              <a:gd name="T39" fmla="*/ 198 h 555"/>
                              <a:gd name="T40" fmla="*/ 0 w 774"/>
                              <a:gd name="T41" fmla="*/ 209 h 555"/>
                              <a:gd name="T42" fmla="*/ 18 w 774"/>
                              <a:gd name="T43" fmla="*/ 231 h 555"/>
                              <a:gd name="T44" fmla="*/ 46 w 774"/>
                              <a:gd name="T45" fmla="*/ 248 h 555"/>
                              <a:gd name="T46" fmla="*/ 78 w 774"/>
                              <a:gd name="T47" fmla="*/ 263 h 555"/>
                              <a:gd name="T48" fmla="*/ 115 w 774"/>
                              <a:gd name="T49" fmla="*/ 276 h 555"/>
                              <a:gd name="T50" fmla="*/ 150 w 774"/>
                              <a:gd name="T51" fmla="*/ 287 h 555"/>
                              <a:gd name="T52" fmla="*/ 185 w 774"/>
                              <a:gd name="T53" fmla="*/ 300 h 555"/>
                              <a:gd name="T54" fmla="*/ 215 w 774"/>
                              <a:gd name="T55" fmla="*/ 312 h 555"/>
                              <a:gd name="T56" fmla="*/ 237 w 774"/>
                              <a:gd name="T57" fmla="*/ 329 h 555"/>
                              <a:gd name="T58" fmla="*/ 273 w 774"/>
                              <a:gd name="T59" fmla="*/ 368 h 555"/>
                              <a:gd name="T60" fmla="*/ 322 w 774"/>
                              <a:gd name="T61" fmla="*/ 423 h 555"/>
                              <a:gd name="T62" fmla="*/ 370 w 774"/>
                              <a:gd name="T63" fmla="*/ 487 h 555"/>
                              <a:gd name="T64" fmla="*/ 410 w 774"/>
                              <a:gd name="T65" fmla="*/ 555 h 555"/>
                              <a:gd name="T66" fmla="*/ 447 w 774"/>
                              <a:gd name="T67" fmla="*/ 539 h 555"/>
                              <a:gd name="T68" fmla="*/ 493 w 774"/>
                              <a:gd name="T69" fmla="*/ 519 h 555"/>
                              <a:gd name="T70" fmla="*/ 545 w 774"/>
                              <a:gd name="T71" fmla="*/ 494 h 555"/>
                              <a:gd name="T72" fmla="*/ 599 w 774"/>
                              <a:gd name="T73" fmla="*/ 469 h 555"/>
                              <a:gd name="T74" fmla="*/ 653 w 774"/>
                              <a:gd name="T75" fmla="*/ 446 h 555"/>
                              <a:gd name="T76" fmla="*/ 702 w 774"/>
                              <a:gd name="T77" fmla="*/ 424 h 555"/>
                              <a:gd name="T78" fmla="*/ 744 w 774"/>
                              <a:gd name="T79" fmla="*/ 408 h 555"/>
                              <a:gd name="T80" fmla="*/ 774 w 774"/>
                              <a:gd name="T81" fmla="*/ 398 h 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74" h="555">
                                <a:moveTo>
                                  <a:pt x="774" y="398"/>
                                </a:moveTo>
                                <a:lnTo>
                                  <a:pt x="759" y="377"/>
                                </a:lnTo>
                                <a:lnTo>
                                  <a:pt x="742" y="354"/>
                                </a:lnTo>
                                <a:lnTo>
                                  <a:pt x="721" y="327"/>
                                </a:lnTo>
                                <a:lnTo>
                                  <a:pt x="699" y="301"/>
                                </a:lnTo>
                                <a:lnTo>
                                  <a:pt x="675" y="272"/>
                                </a:lnTo>
                                <a:lnTo>
                                  <a:pt x="649" y="242"/>
                                </a:lnTo>
                                <a:lnTo>
                                  <a:pt x="622" y="212"/>
                                </a:lnTo>
                                <a:lnTo>
                                  <a:pt x="595" y="182"/>
                                </a:lnTo>
                                <a:lnTo>
                                  <a:pt x="566" y="154"/>
                                </a:lnTo>
                                <a:lnTo>
                                  <a:pt x="537" y="125"/>
                                </a:lnTo>
                                <a:lnTo>
                                  <a:pt x="509" y="98"/>
                                </a:lnTo>
                                <a:lnTo>
                                  <a:pt x="481" y="73"/>
                                </a:lnTo>
                                <a:lnTo>
                                  <a:pt x="454" y="50"/>
                                </a:lnTo>
                                <a:lnTo>
                                  <a:pt x="428" y="30"/>
                                </a:lnTo>
                                <a:lnTo>
                                  <a:pt x="404" y="13"/>
                                </a:lnTo>
                                <a:lnTo>
                                  <a:pt x="381" y="0"/>
                                </a:lnTo>
                                <a:lnTo>
                                  <a:pt x="364" y="3"/>
                                </a:lnTo>
                                <a:lnTo>
                                  <a:pt x="345" y="6"/>
                                </a:lnTo>
                                <a:lnTo>
                                  <a:pt x="323" y="10"/>
                                </a:lnTo>
                                <a:lnTo>
                                  <a:pt x="299" y="15"/>
                                </a:lnTo>
                                <a:lnTo>
                                  <a:pt x="272" y="20"/>
                                </a:lnTo>
                                <a:lnTo>
                                  <a:pt x="246" y="26"/>
                                </a:lnTo>
                                <a:lnTo>
                                  <a:pt x="218" y="32"/>
                                </a:lnTo>
                                <a:lnTo>
                                  <a:pt x="189" y="37"/>
                                </a:lnTo>
                                <a:lnTo>
                                  <a:pt x="162" y="43"/>
                                </a:lnTo>
                                <a:lnTo>
                                  <a:pt x="134" y="50"/>
                                </a:lnTo>
                                <a:lnTo>
                                  <a:pt x="108" y="56"/>
                                </a:lnTo>
                                <a:lnTo>
                                  <a:pt x="84" y="60"/>
                                </a:lnTo>
                                <a:lnTo>
                                  <a:pt x="61" y="66"/>
                                </a:lnTo>
                                <a:lnTo>
                                  <a:pt x="41" y="70"/>
                                </a:lnTo>
                                <a:lnTo>
                                  <a:pt x="24" y="74"/>
                                </a:lnTo>
                                <a:lnTo>
                                  <a:pt x="10" y="76"/>
                                </a:lnTo>
                                <a:lnTo>
                                  <a:pt x="107" y="173"/>
                                </a:lnTo>
                                <a:lnTo>
                                  <a:pt x="93" y="177"/>
                                </a:lnTo>
                                <a:lnTo>
                                  <a:pt x="79" y="181"/>
                                </a:lnTo>
                                <a:lnTo>
                                  <a:pt x="65" y="185"/>
                                </a:lnTo>
                                <a:lnTo>
                                  <a:pt x="51" y="189"/>
                                </a:lnTo>
                                <a:lnTo>
                                  <a:pt x="38" y="194"/>
                                </a:lnTo>
                                <a:lnTo>
                                  <a:pt x="25" y="198"/>
                                </a:lnTo>
                                <a:lnTo>
                                  <a:pt x="11" y="203"/>
                                </a:lnTo>
                                <a:lnTo>
                                  <a:pt x="0" y="209"/>
                                </a:lnTo>
                                <a:lnTo>
                                  <a:pt x="8" y="220"/>
                                </a:lnTo>
                                <a:lnTo>
                                  <a:pt x="18" y="231"/>
                                </a:lnTo>
                                <a:lnTo>
                                  <a:pt x="31" y="240"/>
                                </a:lnTo>
                                <a:lnTo>
                                  <a:pt x="46" y="248"/>
                                </a:lnTo>
                                <a:lnTo>
                                  <a:pt x="61" y="255"/>
                                </a:lnTo>
                                <a:lnTo>
                                  <a:pt x="78" y="263"/>
                                </a:lnTo>
                                <a:lnTo>
                                  <a:pt x="96" y="269"/>
                                </a:lnTo>
                                <a:lnTo>
                                  <a:pt x="115" y="276"/>
                                </a:lnTo>
                                <a:lnTo>
                                  <a:pt x="133" y="281"/>
                                </a:lnTo>
                                <a:lnTo>
                                  <a:pt x="150" y="287"/>
                                </a:lnTo>
                                <a:lnTo>
                                  <a:pt x="169" y="293"/>
                                </a:lnTo>
                                <a:lnTo>
                                  <a:pt x="185" y="300"/>
                                </a:lnTo>
                                <a:lnTo>
                                  <a:pt x="201" y="306"/>
                                </a:lnTo>
                                <a:lnTo>
                                  <a:pt x="215" y="312"/>
                                </a:lnTo>
                                <a:lnTo>
                                  <a:pt x="226" y="321"/>
                                </a:lnTo>
                                <a:lnTo>
                                  <a:pt x="237" y="329"/>
                                </a:lnTo>
                                <a:lnTo>
                                  <a:pt x="253" y="346"/>
                                </a:lnTo>
                                <a:lnTo>
                                  <a:pt x="273" y="368"/>
                                </a:lnTo>
                                <a:lnTo>
                                  <a:pt x="298" y="393"/>
                                </a:lnTo>
                                <a:lnTo>
                                  <a:pt x="322" y="423"/>
                                </a:lnTo>
                                <a:lnTo>
                                  <a:pt x="347" y="454"/>
                                </a:lnTo>
                                <a:lnTo>
                                  <a:pt x="370" y="487"/>
                                </a:lnTo>
                                <a:lnTo>
                                  <a:pt x="392" y="521"/>
                                </a:lnTo>
                                <a:lnTo>
                                  <a:pt x="410" y="555"/>
                                </a:lnTo>
                                <a:lnTo>
                                  <a:pt x="428" y="548"/>
                                </a:lnTo>
                                <a:lnTo>
                                  <a:pt x="447" y="539"/>
                                </a:lnTo>
                                <a:lnTo>
                                  <a:pt x="469" y="529"/>
                                </a:lnTo>
                                <a:lnTo>
                                  <a:pt x="493" y="519"/>
                                </a:lnTo>
                                <a:lnTo>
                                  <a:pt x="519" y="507"/>
                                </a:lnTo>
                                <a:lnTo>
                                  <a:pt x="545" y="494"/>
                                </a:lnTo>
                                <a:lnTo>
                                  <a:pt x="572" y="482"/>
                                </a:lnTo>
                                <a:lnTo>
                                  <a:pt x="599" y="469"/>
                                </a:lnTo>
                                <a:lnTo>
                                  <a:pt x="627" y="458"/>
                                </a:lnTo>
                                <a:lnTo>
                                  <a:pt x="653" y="446"/>
                                </a:lnTo>
                                <a:lnTo>
                                  <a:pt x="679" y="434"/>
                                </a:lnTo>
                                <a:lnTo>
                                  <a:pt x="702" y="424"/>
                                </a:lnTo>
                                <a:lnTo>
                                  <a:pt x="723" y="416"/>
                                </a:lnTo>
                                <a:lnTo>
                                  <a:pt x="744" y="408"/>
                                </a:lnTo>
                                <a:lnTo>
                                  <a:pt x="760" y="402"/>
                                </a:lnTo>
                                <a:lnTo>
                                  <a:pt x="774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760" y="1880"/>
                            <a:ext cx="317" cy="236"/>
                          </a:xfrm>
                          <a:custGeom>
                            <a:avLst/>
                            <a:gdLst>
                              <a:gd name="T0" fmla="*/ 634 w 634"/>
                              <a:gd name="T1" fmla="*/ 337 h 472"/>
                              <a:gd name="T2" fmla="*/ 625 w 634"/>
                              <a:gd name="T3" fmla="*/ 326 h 472"/>
                              <a:gd name="T4" fmla="*/ 613 w 634"/>
                              <a:gd name="T5" fmla="*/ 311 h 472"/>
                              <a:gd name="T6" fmla="*/ 597 w 634"/>
                              <a:gd name="T7" fmla="*/ 292 h 472"/>
                              <a:gd name="T8" fmla="*/ 579 w 634"/>
                              <a:gd name="T9" fmla="*/ 270 h 472"/>
                              <a:gd name="T10" fmla="*/ 558 w 634"/>
                              <a:gd name="T11" fmla="*/ 247 h 472"/>
                              <a:gd name="T12" fmla="*/ 535 w 634"/>
                              <a:gd name="T13" fmla="*/ 222 h 472"/>
                              <a:gd name="T14" fmla="*/ 511 w 634"/>
                              <a:gd name="T15" fmla="*/ 196 h 472"/>
                              <a:gd name="T16" fmla="*/ 486 w 634"/>
                              <a:gd name="T17" fmla="*/ 168 h 472"/>
                              <a:gd name="T18" fmla="*/ 459 w 634"/>
                              <a:gd name="T19" fmla="*/ 142 h 472"/>
                              <a:gd name="T20" fmla="*/ 432 w 634"/>
                              <a:gd name="T21" fmla="*/ 115 h 472"/>
                              <a:gd name="T22" fmla="*/ 405 w 634"/>
                              <a:gd name="T23" fmla="*/ 90 h 472"/>
                              <a:gd name="T24" fmla="*/ 379 w 634"/>
                              <a:gd name="T25" fmla="*/ 66 h 472"/>
                              <a:gd name="T26" fmla="*/ 352 w 634"/>
                              <a:gd name="T27" fmla="*/ 45 h 472"/>
                              <a:gd name="T28" fmla="*/ 328 w 634"/>
                              <a:gd name="T29" fmla="*/ 26 h 472"/>
                              <a:gd name="T30" fmla="*/ 304 w 634"/>
                              <a:gd name="T31" fmla="*/ 11 h 472"/>
                              <a:gd name="T32" fmla="*/ 283 w 634"/>
                              <a:gd name="T33" fmla="*/ 0 h 472"/>
                              <a:gd name="T34" fmla="*/ 0 w 634"/>
                              <a:gd name="T35" fmla="*/ 55 h 472"/>
                              <a:gd name="T36" fmla="*/ 12 w 634"/>
                              <a:gd name="T37" fmla="*/ 67 h 472"/>
                              <a:gd name="T38" fmla="*/ 28 w 634"/>
                              <a:gd name="T39" fmla="*/ 83 h 472"/>
                              <a:gd name="T40" fmla="*/ 46 w 634"/>
                              <a:gd name="T41" fmla="*/ 102 h 472"/>
                              <a:gd name="T42" fmla="*/ 67 w 634"/>
                              <a:gd name="T43" fmla="*/ 124 h 472"/>
                              <a:gd name="T44" fmla="*/ 90 w 634"/>
                              <a:gd name="T45" fmla="*/ 151 h 472"/>
                              <a:gd name="T46" fmla="*/ 115 w 634"/>
                              <a:gd name="T47" fmla="*/ 178 h 472"/>
                              <a:gd name="T48" fmla="*/ 140 w 634"/>
                              <a:gd name="T49" fmla="*/ 208 h 472"/>
                              <a:gd name="T50" fmla="*/ 167 w 634"/>
                              <a:gd name="T51" fmla="*/ 239 h 472"/>
                              <a:gd name="T52" fmla="*/ 193 w 634"/>
                              <a:gd name="T53" fmla="*/ 270 h 472"/>
                              <a:gd name="T54" fmla="*/ 220 w 634"/>
                              <a:gd name="T55" fmla="*/ 303 h 472"/>
                              <a:gd name="T56" fmla="*/ 244 w 634"/>
                              <a:gd name="T57" fmla="*/ 335 h 472"/>
                              <a:gd name="T58" fmla="*/ 268 w 634"/>
                              <a:gd name="T59" fmla="*/ 366 h 472"/>
                              <a:gd name="T60" fmla="*/ 289 w 634"/>
                              <a:gd name="T61" fmla="*/ 395 h 472"/>
                              <a:gd name="T62" fmla="*/ 308 w 634"/>
                              <a:gd name="T63" fmla="*/ 424 h 472"/>
                              <a:gd name="T64" fmla="*/ 323 w 634"/>
                              <a:gd name="T65" fmla="*/ 449 h 472"/>
                              <a:gd name="T66" fmla="*/ 336 w 634"/>
                              <a:gd name="T67" fmla="*/ 472 h 472"/>
                              <a:gd name="T68" fmla="*/ 349 w 634"/>
                              <a:gd name="T69" fmla="*/ 466 h 472"/>
                              <a:gd name="T70" fmla="*/ 365 w 634"/>
                              <a:gd name="T71" fmla="*/ 458 h 472"/>
                              <a:gd name="T72" fmla="*/ 383 w 634"/>
                              <a:gd name="T73" fmla="*/ 450 h 472"/>
                              <a:gd name="T74" fmla="*/ 403 w 634"/>
                              <a:gd name="T75" fmla="*/ 441 h 472"/>
                              <a:gd name="T76" fmla="*/ 425 w 634"/>
                              <a:gd name="T77" fmla="*/ 430 h 472"/>
                              <a:gd name="T78" fmla="*/ 448 w 634"/>
                              <a:gd name="T79" fmla="*/ 420 h 472"/>
                              <a:gd name="T80" fmla="*/ 471 w 634"/>
                              <a:gd name="T81" fmla="*/ 410 h 472"/>
                              <a:gd name="T82" fmla="*/ 494 w 634"/>
                              <a:gd name="T83" fmla="*/ 399 h 472"/>
                              <a:gd name="T84" fmla="*/ 517 w 634"/>
                              <a:gd name="T85" fmla="*/ 389 h 472"/>
                              <a:gd name="T86" fmla="*/ 540 w 634"/>
                              <a:gd name="T87" fmla="*/ 379 h 472"/>
                              <a:gd name="T88" fmla="*/ 560 w 634"/>
                              <a:gd name="T89" fmla="*/ 369 h 472"/>
                              <a:gd name="T90" fmla="*/ 580 w 634"/>
                              <a:gd name="T91" fmla="*/ 361 h 472"/>
                              <a:gd name="T92" fmla="*/ 597 w 634"/>
                              <a:gd name="T93" fmla="*/ 353 h 472"/>
                              <a:gd name="T94" fmla="*/ 613 w 634"/>
                              <a:gd name="T95" fmla="*/ 346 h 472"/>
                              <a:gd name="T96" fmla="*/ 625 w 634"/>
                              <a:gd name="T97" fmla="*/ 341 h 472"/>
                              <a:gd name="T98" fmla="*/ 634 w 634"/>
                              <a:gd name="T99" fmla="*/ 337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34" h="472">
                                <a:moveTo>
                                  <a:pt x="634" y="337"/>
                                </a:moveTo>
                                <a:lnTo>
                                  <a:pt x="625" y="326"/>
                                </a:lnTo>
                                <a:lnTo>
                                  <a:pt x="613" y="311"/>
                                </a:lnTo>
                                <a:lnTo>
                                  <a:pt x="597" y="292"/>
                                </a:lnTo>
                                <a:lnTo>
                                  <a:pt x="579" y="270"/>
                                </a:lnTo>
                                <a:lnTo>
                                  <a:pt x="558" y="247"/>
                                </a:lnTo>
                                <a:lnTo>
                                  <a:pt x="535" y="222"/>
                                </a:lnTo>
                                <a:lnTo>
                                  <a:pt x="511" y="196"/>
                                </a:lnTo>
                                <a:lnTo>
                                  <a:pt x="486" y="168"/>
                                </a:lnTo>
                                <a:lnTo>
                                  <a:pt x="459" y="142"/>
                                </a:lnTo>
                                <a:lnTo>
                                  <a:pt x="432" y="115"/>
                                </a:lnTo>
                                <a:lnTo>
                                  <a:pt x="405" y="90"/>
                                </a:lnTo>
                                <a:lnTo>
                                  <a:pt x="379" y="66"/>
                                </a:lnTo>
                                <a:lnTo>
                                  <a:pt x="352" y="45"/>
                                </a:lnTo>
                                <a:lnTo>
                                  <a:pt x="328" y="26"/>
                                </a:lnTo>
                                <a:lnTo>
                                  <a:pt x="304" y="11"/>
                                </a:lnTo>
                                <a:lnTo>
                                  <a:pt x="283" y="0"/>
                                </a:lnTo>
                                <a:lnTo>
                                  <a:pt x="0" y="55"/>
                                </a:lnTo>
                                <a:lnTo>
                                  <a:pt x="12" y="67"/>
                                </a:lnTo>
                                <a:lnTo>
                                  <a:pt x="28" y="83"/>
                                </a:lnTo>
                                <a:lnTo>
                                  <a:pt x="46" y="102"/>
                                </a:lnTo>
                                <a:lnTo>
                                  <a:pt x="67" y="124"/>
                                </a:lnTo>
                                <a:lnTo>
                                  <a:pt x="90" y="151"/>
                                </a:lnTo>
                                <a:lnTo>
                                  <a:pt x="115" y="178"/>
                                </a:lnTo>
                                <a:lnTo>
                                  <a:pt x="140" y="208"/>
                                </a:lnTo>
                                <a:lnTo>
                                  <a:pt x="167" y="239"/>
                                </a:lnTo>
                                <a:lnTo>
                                  <a:pt x="193" y="270"/>
                                </a:lnTo>
                                <a:lnTo>
                                  <a:pt x="220" y="303"/>
                                </a:lnTo>
                                <a:lnTo>
                                  <a:pt x="244" y="335"/>
                                </a:lnTo>
                                <a:lnTo>
                                  <a:pt x="268" y="366"/>
                                </a:lnTo>
                                <a:lnTo>
                                  <a:pt x="289" y="395"/>
                                </a:lnTo>
                                <a:lnTo>
                                  <a:pt x="308" y="424"/>
                                </a:lnTo>
                                <a:lnTo>
                                  <a:pt x="323" y="449"/>
                                </a:lnTo>
                                <a:lnTo>
                                  <a:pt x="336" y="472"/>
                                </a:lnTo>
                                <a:lnTo>
                                  <a:pt x="349" y="466"/>
                                </a:lnTo>
                                <a:lnTo>
                                  <a:pt x="365" y="458"/>
                                </a:lnTo>
                                <a:lnTo>
                                  <a:pt x="383" y="450"/>
                                </a:lnTo>
                                <a:lnTo>
                                  <a:pt x="403" y="441"/>
                                </a:lnTo>
                                <a:lnTo>
                                  <a:pt x="425" y="430"/>
                                </a:lnTo>
                                <a:lnTo>
                                  <a:pt x="448" y="420"/>
                                </a:lnTo>
                                <a:lnTo>
                                  <a:pt x="471" y="410"/>
                                </a:lnTo>
                                <a:lnTo>
                                  <a:pt x="494" y="399"/>
                                </a:lnTo>
                                <a:lnTo>
                                  <a:pt x="517" y="389"/>
                                </a:lnTo>
                                <a:lnTo>
                                  <a:pt x="540" y="379"/>
                                </a:lnTo>
                                <a:lnTo>
                                  <a:pt x="560" y="369"/>
                                </a:lnTo>
                                <a:lnTo>
                                  <a:pt x="580" y="361"/>
                                </a:lnTo>
                                <a:lnTo>
                                  <a:pt x="597" y="353"/>
                                </a:lnTo>
                                <a:lnTo>
                                  <a:pt x="613" y="346"/>
                                </a:lnTo>
                                <a:lnTo>
                                  <a:pt x="625" y="341"/>
                                </a:lnTo>
                                <a:lnTo>
                                  <a:pt x="634" y="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2749" y="1958"/>
                            <a:ext cx="70" cy="36"/>
                          </a:xfrm>
                          <a:custGeom>
                            <a:avLst/>
                            <a:gdLst>
                              <a:gd name="T0" fmla="*/ 142 w 142"/>
                              <a:gd name="T1" fmla="*/ 72 h 72"/>
                              <a:gd name="T2" fmla="*/ 68 w 142"/>
                              <a:gd name="T3" fmla="*/ 0 h 72"/>
                              <a:gd name="T4" fmla="*/ 60 w 142"/>
                              <a:gd name="T5" fmla="*/ 3 h 72"/>
                              <a:gd name="T6" fmla="*/ 51 w 142"/>
                              <a:gd name="T7" fmla="*/ 5 h 72"/>
                              <a:gd name="T8" fmla="*/ 40 w 142"/>
                              <a:gd name="T9" fmla="*/ 7 h 72"/>
                              <a:gd name="T10" fmla="*/ 30 w 142"/>
                              <a:gd name="T11" fmla="*/ 11 h 72"/>
                              <a:gd name="T12" fmla="*/ 21 w 142"/>
                              <a:gd name="T13" fmla="*/ 14 h 72"/>
                              <a:gd name="T14" fmla="*/ 12 w 142"/>
                              <a:gd name="T15" fmla="*/ 18 h 72"/>
                              <a:gd name="T16" fmla="*/ 5 w 142"/>
                              <a:gd name="T17" fmla="*/ 20 h 72"/>
                              <a:gd name="T18" fmla="*/ 0 w 142"/>
                              <a:gd name="T19" fmla="*/ 21 h 72"/>
                              <a:gd name="T20" fmla="*/ 10 w 142"/>
                              <a:gd name="T21" fmla="*/ 26 h 72"/>
                              <a:gd name="T22" fmla="*/ 27 w 142"/>
                              <a:gd name="T23" fmla="*/ 32 h 72"/>
                              <a:gd name="T24" fmla="*/ 48 w 142"/>
                              <a:gd name="T25" fmla="*/ 40 h 72"/>
                              <a:gd name="T26" fmla="*/ 71 w 142"/>
                              <a:gd name="T27" fmla="*/ 47 h 72"/>
                              <a:gd name="T28" fmla="*/ 93 w 142"/>
                              <a:gd name="T29" fmla="*/ 53 h 72"/>
                              <a:gd name="T30" fmla="*/ 115 w 142"/>
                              <a:gd name="T31" fmla="*/ 61 h 72"/>
                              <a:gd name="T32" fmla="*/ 131 w 142"/>
                              <a:gd name="T33" fmla="*/ 67 h 72"/>
                              <a:gd name="T34" fmla="*/ 142 w 142"/>
                              <a:gd name="T35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2" h="72">
                                <a:moveTo>
                                  <a:pt x="142" y="72"/>
                                </a:moveTo>
                                <a:lnTo>
                                  <a:pt x="68" y="0"/>
                                </a:lnTo>
                                <a:lnTo>
                                  <a:pt x="60" y="3"/>
                                </a:lnTo>
                                <a:lnTo>
                                  <a:pt x="51" y="5"/>
                                </a:lnTo>
                                <a:lnTo>
                                  <a:pt x="40" y="7"/>
                                </a:lnTo>
                                <a:lnTo>
                                  <a:pt x="30" y="11"/>
                                </a:lnTo>
                                <a:lnTo>
                                  <a:pt x="21" y="14"/>
                                </a:lnTo>
                                <a:lnTo>
                                  <a:pt x="12" y="18"/>
                                </a:lnTo>
                                <a:lnTo>
                                  <a:pt x="5" y="20"/>
                                </a:lnTo>
                                <a:lnTo>
                                  <a:pt x="0" y="21"/>
                                </a:lnTo>
                                <a:lnTo>
                                  <a:pt x="10" y="26"/>
                                </a:lnTo>
                                <a:lnTo>
                                  <a:pt x="27" y="32"/>
                                </a:lnTo>
                                <a:lnTo>
                                  <a:pt x="48" y="40"/>
                                </a:lnTo>
                                <a:lnTo>
                                  <a:pt x="71" y="47"/>
                                </a:lnTo>
                                <a:lnTo>
                                  <a:pt x="93" y="53"/>
                                </a:lnTo>
                                <a:lnTo>
                                  <a:pt x="115" y="61"/>
                                </a:lnTo>
                                <a:lnTo>
                                  <a:pt x="131" y="67"/>
                                </a:lnTo>
                                <a:lnTo>
                                  <a:pt x="142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2837" y="1912"/>
                            <a:ext cx="418" cy="249"/>
                          </a:xfrm>
                          <a:custGeom>
                            <a:avLst/>
                            <a:gdLst>
                              <a:gd name="T0" fmla="*/ 16 w 837"/>
                              <a:gd name="T1" fmla="*/ 392 h 500"/>
                              <a:gd name="T2" fmla="*/ 57 w 837"/>
                              <a:gd name="T3" fmla="*/ 340 h 500"/>
                              <a:gd name="T4" fmla="*/ 106 w 837"/>
                              <a:gd name="T5" fmla="*/ 281 h 500"/>
                              <a:gd name="T6" fmla="*/ 160 w 837"/>
                              <a:gd name="T7" fmla="*/ 220 h 500"/>
                              <a:gd name="T8" fmla="*/ 219 w 837"/>
                              <a:gd name="T9" fmla="*/ 159 h 500"/>
                              <a:gd name="T10" fmla="*/ 279 w 837"/>
                              <a:gd name="T11" fmla="*/ 103 h 500"/>
                              <a:gd name="T12" fmla="*/ 337 w 837"/>
                              <a:gd name="T13" fmla="*/ 53 h 500"/>
                              <a:gd name="T14" fmla="*/ 392 w 837"/>
                              <a:gd name="T15" fmla="*/ 14 h 500"/>
                              <a:gd name="T16" fmla="*/ 435 w 837"/>
                              <a:gd name="T17" fmla="*/ 3 h 500"/>
                              <a:gd name="T18" fmla="*/ 481 w 837"/>
                              <a:gd name="T19" fmla="*/ 11 h 500"/>
                              <a:gd name="T20" fmla="*/ 537 w 837"/>
                              <a:gd name="T21" fmla="*/ 22 h 500"/>
                              <a:gd name="T22" fmla="*/ 597 w 837"/>
                              <a:gd name="T23" fmla="*/ 35 h 500"/>
                              <a:gd name="T24" fmla="*/ 658 w 837"/>
                              <a:gd name="T25" fmla="*/ 49 h 500"/>
                              <a:gd name="T26" fmla="*/ 718 w 837"/>
                              <a:gd name="T27" fmla="*/ 61 h 500"/>
                              <a:gd name="T28" fmla="*/ 770 w 837"/>
                              <a:gd name="T29" fmla="*/ 73 h 500"/>
                              <a:gd name="T30" fmla="*/ 812 w 837"/>
                              <a:gd name="T31" fmla="*/ 81 h 500"/>
                              <a:gd name="T32" fmla="*/ 719 w 837"/>
                              <a:gd name="T33" fmla="*/ 191 h 500"/>
                              <a:gd name="T34" fmla="*/ 749 w 837"/>
                              <a:gd name="T35" fmla="*/ 199 h 500"/>
                              <a:gd name="T36" fmla="*/ 780 w 837"/>
                              <a:gd name="T37" fmla="*/ 209 h 500"/>
                              <a:gd name="T38" fmla="*/ 810 w 837"/>
                              <a:gd name="T39" fmla="*/ 219 h 500"/>
                              <a:gd name="T40" fmla="*/ 837 w 837"/>
                              <a:gd name="T41" fmla="*/ 230 h 500"/>
                              <a:gd name="T42" fmla="*/ 816 w 837"/>
                              <a:gd name="T43" fmla="*/ 255 h 500"/>
                              <a:gd name="T44" fmla="*/ 787 w 837"/>
                              <a:gd name="T45" fmla="*/ 274 h 500"/>
                              <a:gd name="T46" fmla="*/ 751 w 837"/>
                              <a:gd name="T47" fmla="*/ 290 h 500"/>
                              <a:gd name="T48" fmla="*/ 711 w 837"/>
                              <a:gd name="T49" fmla="*/ 304 h 500"/>
                              <a:gd name="T50" fmla="*/ 671 w 837"/>
                              <a:gd name="T51" fmla="*/ 317 h 500"/>
                              <a:gd name="T52" fmla="*/ 633 w 837"/>
                              <a:gd name="T53" fmla="*/ 331 h 500"/>
                              <a:gd name="T54" fmla="*/ 601 w 837"/>
                              <a:gd name="T55" fmla="*/ 346 h 500"/>
                              <a:gd name="T56" fmla="*/ 577 w 837"/>
                              <a:gd name="T57" fmla="*/ 363 h 500"/>
                              <a:gd name="T58" fmla="*/ 556 w 837"/>
                              <a:gd name="T59" fmla="*/ 380 h 500"/>
                              <a:gd name="T60" fmla="*/ 527 w 837"/>
                              <a:gd name="T61" fmla="*/ 401 h 500"/>
                              <a:gd name="T62" fmla="*/ 494 w 837"/>
                              <a:gd name="T63" fmla="*/ 424 h 500"/>
                              <a:gd name="T64" fmla="*/ 459 w 837"/>
                              <a:gd name="T65" fmla="*/ 446 h 500"/>
                              <a:gd name="T66" fmla="*/ 426 w 837"/>
                              <a:gd name="T67" fmla="*/ 466 h 500"/>
                              <a:gd name="T68" fmla="*/ 397 w 837"/>
                              <a:gd name="T69" fmla="*/ 484 h 500"/>
                              <a:gd name="T70" fmla="*/ 377 w 837"/>
                              <a:gd name="T71" fmla="*/ 495 h 500"/>
                              <a:gd name="T72" fmla="*/ 367 w 837"/>
                              <a:gd name="T73" fmla="*/ 500 h 500"/>
                              <a:gd name="T74" fmla="*/ 344 w 837"/>
                              <a:gd name="T75" fmla="*/ 495 h 500"/>
                              <a:gd name="T76" fmla="*/ 305 w 837"/>
                              <a:gd name="T77" fmla="*/ 486 h 500"/>
                              <a:gd name="T78" fmla="*/ 255 w 837"/>
                              <a:gd name="T79" fmla="*/ 475 h 500"/>
                              <a:gd name="T80" fmla="*/ 197 w 837"/>
                              <a:gd name="T81" fmla="*/ 462 h 500"/>
                              <a:gd name="T82" fmla="*/ 138 w 837"/>
                              <a:gd name="T83" fmla="*/ 448 h 500"/>
                              <a:gd name="T84" fmla="*/ 82 w 837"/>
                              <a:gd name="T85" fmla="*/ 434 h 500"/>
                              <a:gd name="T86" fmla="*/ 35 w 837"/>
                              <a:gd name="T87" fmla="*/ 423 h 500"/>
                              <a:gd name="T88" fmla="*/ 0 w 837"/>
                              <a:gd name="T89" fmla="*/ 414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37" h="500">
                                <a:moveTo>
                                  <a:pt x="0" y="414"/>
                                </a:moveTo>
                                <a:lnTo>
                                  <a:pt x="16" y="392"/>
                                </a:lnTo>
                                <a:lnTo>
                                  <a:pt x="35" y="366"/>
                                </a:lnTo>
                                <a:lnTo>
                                  <a:pt x="57" y="340"/>
                                </a:lnTo>
                                <a:lnTo>
                                  <a:pt x="81" y="311"/>
                                </a:lnTo>
                                <a:lnTo>
                                  <a:pt x="106" y="281"/>
                                </a:lnTo>
                                <a:lnTo>
                                  <a:pt x="133" y="251"/>
                                </a:lnTo>
                                <a:lnTo>
                                  <a:pt x="160" y="220"/>
                                </a:lnTo>
                                <a:lnTo>
                                  <a:pt x="190" y="189"/>
                                </a:lnTo>
                                <a:lnTo>
                                  <a:pt x="219" y="159"/>
                                </a:lnTo>
                                <a:lnTo>
                                  <a:pt x="249" y="130"/>
                                </a:lnTo>
                                <a:lnTo>
                                  <a:pt x="279" y="103"/>
                                </a:lnTo>
                                <a:lnTo>
                                  <a:pt x="309" y="76"/>
                                </a:lnTo>
                                <a:lnTo>
                                  <a:pt x="337" y="53"/>
                                </a:lnTo>
                                <a:lnTo>
                                  <a:pt x="365" y="32"/>
                                </a:lnTo>
                                <a:lnTo>
                                  <a:pt x="392" y="14"/>
                                </a:lnTo>
                                <a:lnTo>
                                  <a:pt x="417" y="0"/>
                                </a:lnTo>
                                <a:lnTo>
                                  <a:pt x="435" y="3"/>
                                </a:lnTo>
                                <a:lnTo>
                                  <a:pt x="457" y="7"/>
                                </a:lnTo>
                                <a:lnTo>
                                  <a:pt x="481" y="11"/>
                                </a:lnTo>
                                <a:lnTo>
                                  <a:pt x="508" y="16"/>
                                </a:lnTo>
                                <a:lnTo>
                                  <a:pt x="537" y="22"/>
                                </a:lnTo>
                                <a:lnTo>
                                  <a:pt x="566" y="28"/>
                                </a:lnTo>
                                <a:lnTo>
                                  <a:pt x="597" y="35"/>
                                </a:lnTo>
                                <a:lnTo>
                                  <a:pt x="629" y="42"/>
                                </a:lnTo>
                                <a:lnTo>
                                  <a:pt x="658" y="49"/>
                                </a:lnTo>
                                <a:lnTo>
                                  <a:pt x="690" y="54"/>
                                </a:lnTo>
                                <a:lnTo>
                                  <a:pt x="718" y="61"/>
                                </a:lnTo>
                                <a:lnTo>
                                  <a:pt x="745" y="67"/>
                                </a:lnTo>
                                <a:lnTo>
                                  <a:pt x="770" y="73"/>
                                </a:lnTo>
                                <a:lnTo>
                                  <a:pt x="792" y="77"/>
                                </a:lnTo>
                                <a:lnTo>
                                  <a:pt x="812" y="81"/>
                                </a:lnTo>
                                <a:lnTo>
                                  <a:pt x="826" y="84"/>
                                </a:lnTo>
                                <a:lnTo>
                                  <a:pt x="719" y="191"/>
                                </a:lnTo>
                                <a:lnTo>
                                  <a:pt x="734" y="196"/>
                                </a:lnTo>
                                <a:lnTo>
                                  <a:pt x="749" y="199"/>
                                </a:lnTo>
                                <a:lnTo>
                                  <a:pt x="766" y="204"/>
                                </a:lnTo>
                                <a:lnTo>
                                  <a:pt x="780" y="209"/>
                                </a:lnTo>
                                <a:lnTo>
                                  <a:pt x="795" y="213"/>
                                </a:lnTo>
                                <a:lnTo>
                                  <a:pt x="810" y="219"/>
                                </a:lnTo>
                                <a:lnTo>
                                  <a:pt x="824" y="225"/>
                                </a:lnTo>
                                <a:lnTo>
                                  <a:pt x="837" y="230"/>
                                </a:lnTo>
                                <a:lnTo>
                                  <a:pt x="828" y="243"/>
                                </a:lnTo>
                                <a:lnTo>
                                  <a:pt x="816" y="255"/>
                                </a:lnTo>
                                <a:lnTo>
                                  <a:pt x="802" y="264"/>
                                </a:lnTo>
                                <a:lnTo>
                                  <a:pt x="787" y="274"/>
                                </a:lnTo>
                                <a:lnTo>
                                  <a:pt x="769" y="282"/>
                                </a:lnTo>
                                <a:lnTo>
                                  <a:pt x="751" y="290"/>
                                </a:lnTo>
                                <a:lnTo>
                                  <a:pt x="731" y="297"/>
                                </a:lnTo>
                                <a:lnTo>
                                  <a:pt x="711" y="304"/>
                                </a:lnTo>
                                <a:lnTo>
                                  <a:pt x="691" y="311"/>
                                </a:lnTo>
                                <a:lnTo>
                                  <a:pt x="671" y="317"/>
                                </a:lnTo>
                                <a:lnTo>
                                  <a:pt x="652" y="324"/>
                                </a:lnTo>
                                <a:lnTo>
                                  <a:pt x="633" y="331"/>
                                </a:lnTo>
                                <a:lnTo>
                                  <a:pt x="616" y="338"/>
                                </a:lnTo>
                                <a:lnTo>
                                  <a:pt x="601" y="346"/>
                                </a:lnTo>
                                <a:lnTo>
                                  <a:pt x="587" y="354"/>
                                </a:lnTo>
                                <a:lnTo>
                                  <a:pt x="577" y="363"/>
                                </a:lnTo>
                                <a:lnTo>
                                  <a:pt x="568" y="371"/>
                                </a:lnTo>
                                <a:lnTo>
                                  <a:pt x="556" y="380"/>
                                </a:lnTo>
                                <a:lnTo>
                                  <a:pt x="542" y="391"/>
                                </a:lnTo>
                                <a:lnTo>
                                  <a:pt x="527" y="401"/>
                                </a:lnTo>
                                <a:lnTo>
                                  <a:pt x="511" y="412"/>
                                </a:lnTo>
                                <a:lnTo>
                                  <a:pt x="494" y="424"/>
                                </a:lnTo>
                                <a:lnTo>
                                  <a:pt x="477" y="435"/>
                                </a:lnTo>
                                <a:lnTo>
                                  <a:pt x="459" y="446"/>
                                </a:lnTo>
                                <a:lnTo>
                                  <a:pt x="442" y="456"/>
                                </a:lnTo>
                                <a:lnTo>
                                  <a:pt x="426" y="466"/>
                                </a:lnTo>
                                <a:lnTo>
                                  <a:pt x="411" y="476"/>
                                </a:lnTo>
                                <a:lnTo>
                                  <a:pt x="397" y="484"/>
                                </a:lnTo>
                                <a:lnTo>
                                  <a:pt x="386" y="490"/>
                                </a:lnTo>
                                <a:lnTo>
                                  <a:pt x="377" y="495"/>
                                </a:lnTo>
                                <a:lnTo>
                                  <a:pt x="371" y="499"/>
                                </a:lnTo>
                                <a:lnTo>
                                  <a:pt x="367" y="500"/>
                                </a:lnTo>
                                <a:lnTo>
                                  <a:pt x="358" y="498"/>
                                </a:lnTo>
                                <a:lnTo>
                                  <a:pt x="344" y="495"/>
                                </a:lnTo>
                                <a:lnTo>
                                  <a:pt x="327" y="491"/>
                                </a:lnTo>
                                <a:lnTo>
                                  <a:pt x="305" y="486"/>
                                </a:lnTo>
                                <a:lnTo>
                                  <a:pt x="281" y="481"/>
                                </a:lnTo>
                                <a:lnTo>
                                  <a:pt x="255" y="475"/>
                                </a:lnTo>
                                <a:lnTo>
                                  <a:pt x="227" y="469"/>
                                </a:lnTo>
                                <a:lnTo>
                                  <a:pt x="197" y="462"/>
                                </a:lnTo>
                                <a:lnTo>
                                  <a:pt x="167" y="455"/>
                                </a:lnTo>
                                <a:lnTo>
                                  <a:pt x="138" y="448"/>
                                </a:lnTo>
                                <a:lnTo>
                                  <a:pt x="110" y="441"/>
                                </a:lnTo>
                                <a:lnTo>
                                  <a:pt x="82" y="434"/>
                                </a:lnTo>
                                <a:lnTo>
                                  <a:pt x="57" y="428"/>
                                </a:lnTo>
                                <a:lnTo>
                                  <a:pt x="35" y="423"/>
                                </a:lnTo>
                                <a:lnTo>
                                  <a:pt x="15" y="418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2862" y="1933"/>
                            <a:ext cx="349" cy="216"/>
                          </a:xfrm>
                          <a:custGeom>
                            <a:avLst/>
                            <a:gdLst>
                              <a:gd name="T0" fmla="*/ 0 w 696"/>
                              <a:gd name="T1" fmla="*/ 353 h 433"/>
                              <a:gd name="T2" fmla="*/ 9 w 696"/>
                              <a:gd name="T3" fmla="*/ 341 h 433"/>
                              <a:gd name="T4" fmla="*/ 23 w 696"/>
                              <a:gd name="T5" fmla="*/ 324 h 433"/>
                              <a:gd name="T6" fmla="*/ 40 w 696"/>
                              <a:gd name="T7" fmla="*/ 306 h 433"/>
                              <a:gd name="T8" fmla="*/ 60 w 696"/>
                              <a:gd name="T9" fmla="*/ 283 h 433"/>
                              <a:gd name="T10" fmla="*/ 83 w 696"/>
                              <a:gd name="T11" fmla="*/ 259 h 433"/>
                              <a:gd name="T12" fmla="*/ 107 w 696"/>
                              <a:gd name="T13" fmla="*/ 232 h 433"/>
                              <a:gd name="T14" fmla="*/ 133 w 696"/>
                              <a:gd name="T15" fmla="*/ 205 h 433"/>
                              <a:gd name="T16" fmla="*/ 162 w 696"/>
                              <a:gd name="T17" fmla="*/ 176 h 433"/>
                              <a:gd name="T18" fmla="*/ 191 w 696"/>
                              <a:gd name="T19" fmla="*/ 148 h 433"/>
                              <a:gd name="T20" fmla="*/ 220 w 696"/>
                              <a:gd name="T21" fmla="*/ 121 h 433"/>
                              <a:gd name="T22" fmla="*/ 250 w 696"/>
                              <a:gd name="T23" fmla="*/ 94 h 433"/>
                              <a:gd name="T24" fmla="*/ 278 w 696"/>
                              <a:gd name="T25" fmla="*/ 70 h 433"/>
                              <a:gd name="T26" fmla="*/ 306 w 696"/>
                              <a:gd name="T27" fmla="*/ 47 h 433"/>
                              <a:gd name="T28" fmla="*/ 334 w 696"/>
                              <a:gd name="T29" fmla="*/ 29 h 433"/>
                              <a:gd name="T30" fmla="*/ 359 w 696"/>
                              <a:gd name="T31" fmla="*/ 12 h 433"/>
                              <a:gd name="T32" fmla="*/ 382 w 696"/>
                              <a:gd name="T33" fmla="*/ 0 h 433"/>
                              <a:gd name="T34" fmla="*/ 696 w 696"/>
                              <a:gd name="T35" fmla="*/ 61 h 433"/>
                              <a:gd name="T36" fmla="*/ 682 w 696"/>
                              <a:gd name="T37" fmla="*/ 72 h 433"/>
                              <a:gd name="T38" fmla="*/ 665 w 696"/>
                              <a:gd name="T39" fmla="*/ 87 h 433"/>
                              <a:gd name="T40" fmla="*/ 644 w 696"/>
                              <a:gd name="T41" fmla="*/ 105 h 433"/>
                              <a:gd name="T42" fmla="*/ 621 w 696"/>
                              <a:gd name="T43" fmla="*/ 124 h 433"/>
                              <a:gd name="T44" fmla="*/ 595 w 696"/>
                              <a:gd name="T45" fmla="*/ 145 h 433"/>
                              <a:gd name="T46" fmla="*/ 566 w 696"/>
                              <a:gd name="T47" fmla="*/ 169 h 433"/>
                              <a:gd name="T48" fmla="*/ 537 w 696"/>
                              <a:gd name="T49" fmla="*/ 193 h 433"/>
                              <a:gd name="T50" fmla="*/ 507 w 696"/>
                              <a:gd name="T51" fmla="*/ 220 h 433"/>
                              <a:gd name="T52" fmla="*/ 477 w 696"/>
                              <a:gd name="T53" fmla="*/ 246 h 433"/>
                              <a:gd name="T54" fmla="*/ 449 w 696"/>
                              <a:gd name="T55" fmla="*/ 274 h 433"/>
                              <a:gd name="T56" fmla="*/ 420 w 696"/>
                              <a:gd name="T57" fmla="*/ 301 h 433"/>
                              <a:gd name="T58" fmla="*/ 393 w 696"/>
                              <a:gd name="T59" fmla="*/ 329 h 433"/>
                              <a:gd name="T60" fmla="*/ 369 w 696"/>
                              <a:gd name="T61" fmla="*/ 357 h 433"/>
                              <a:gd name="T62" fmla="*/ 349 w 696"/>
                              <a:gd name="T63" fmla="*/ 383 h 433"/>
                              <a:gd name="T64" fmla="*/ 330 w 696"/>
                              <a:gd name="T65" fmla="*/ 409 h 433"/>
                              <a:gd name="T66" fmla="*/ 316 w 696"/>
                              <a:gd name="T67" fmla="*/ 433 h 433"/>
                              <a:gd name="T68" fmla="*/ 303 w 696"/>
                              <a:gd name="T69" fmla="*/ 427 h 433"/>
                              <a:gd name="T70" fmla="*/ 285 w 696"/>
                              <a:gd name="T71" fmla="*/ 420 h 433"/>
                              <a:gd name="T72" fmla="*/ 266 w 696"/>
                              <a:gd name="T73" fmla="*/ 414 h 433"/>
                              <a:gd name="T74" fmla="*/ 245 w 696"/>
                              <a:gd name="T75" fmla="*/ 409 h 433"/>
                              <a:gd name="T76" fmla="*/ 222 w 696"/>
                              <a:gd name="T77" fmla="*/ 403 h 433"/>
                              <a:gd name="T78" fmla="*/ 198 w 696"/>
                              <a:gd name="T79" fmla="*/ 397 h 433"/>
                              <a:gd name="T80" fmla="*/ 174 w 696"/>
                              <a:gd name="T81" fmla="*/ 391 h 433"/>
                              <a:gd name="T82" fmla="*/ 148 w 696"/>
                              <a:gd name="T83" fmla="*/ 387 h 433"/>
                              <a:gd name="T84" fmla="*/ 124 w 696"/>
                              <a:gd name="T85" fmla="*/ 382 h 433"/>
                              <a:gd name="T86" fmla="*/ 101 w 696"/>
                              <a:gd name="T87" fmla="*/ 376 h 433"/>
                              <a:gd name="T88" fmla="*/ 78 w 696"/>
                              <a:gd name="T89" fmla="*/ 372 h 433"/>
                              <a:gd name="T90" fmla="*/ 57 w 696"/>
                              <a:gd name="T91" fmla="*/ 368 h 433"/>
                              <a:gd name="T92" fmla="*/ 39 w 696"/>
                              <a:gd name="T93" fmla="*/ 364 h 433"/>
                              <a:gd name="T94" fmla="*/ 23 w 696"/>
                              <a:gd name="T95" fmla="*/ 360 h 433"/>
                              <a:gd name="T96" fmla="*/ 9 w 696"/>
                              <a:gd name="T97" fmla="*/ 357 h 433"/>
                              <a:gd name="T98" fmla="*/ 0 w 696"/>
                              <a:gd name="T99" fmla="*/ 353 h 4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96" h="433">
                                <a:moveTo>
                                  <a:pt x="0" y="353"/>
                                </a:moveTo>
                                <a:lnTo>
                                  <a:pt x="9" y="341"/>
                                </a:lnTo>
                                <a:lnTo>
                                  <a:pt x="23" y="324"/>
                                </a:lnTo>
                                <a:lnTo>
                                  <a:pt x="40" y="306"/>
                                </a:lnTo>
                                <a:lnTo>
                                  <a:pt x="60" y="283"/>
                                </a:lnTo>
                                <a:lnTo>
                                  <a:pt x="83" y="259"/>
                                </a:lnTo>
                                <a:lnTo>
                                  <a:pt x="107" y="232"/>
                                </a:lnTo>
                                <a:lnTo>
                                  <a:pt x="133" y="205"/>
                                </a:lnTo>
                                <a:lnTo>
                                  <a:pt x="162" y="176"/>
                                </a:lnTo>
                                <a:lnTo>
                                  <a:pt x="191" y="148"/>
                                </a:lnTo>
                                <a:lnTo>
                                  <a:pt x="220" y="121"/>
                                </a:lnTo>
                                <a:lnTo>
                                  <a:pt x="250" y="94"/>
                                </a:lnTo>
                                <a:lnTo>
                                  <a:pt x="278" y="70"/>
                                </a:lnTo>
                                <a:lnTo>
                                  <a:pt x="306" y="47"/>
                                </a:lnTo>
                                <a:lnTo>
                                  <a:pt x="334" y="29"/>
                                </a:lnTo>
                                <a:lnTo>
                                  <a:pt x="359" y="12"/>
                                </a:lnTo>
                                <a:lnTo>
                                  <a:pt x="382" y="0"/>
                                </a:lnTo>
                                <a:lnTo>
                                  <a:pt x="696" y="61"/>
                                </a:lnTo>
                                <a:lnTo>
                                  <a:pt x="682" y="72"/>
                                </a:lnTo>
                                <a:lnTo>
                                  <a:pt x="665" y="87"/>
                                </a:lnTo>
                                <a:lnTo>
                                  <a:pt x="644" y="105"/>
                                </a:lnTo>
                                <a:lnTo>
                                  <a:pt x="621" y="124"/>
                                </a:lnTo>
                                <a:lnTo>
                                  <a:pt x="595" y="145"/>
                                </a:lnTo>
                                <a:lnTo>
                                  <a:pt x="566" y="169"/>
                                </a:lnTo>
                                <a:lnTo>
                                  <a:pt x="537" y="193"/>
                                </a:lnTo>
                                <a:lnTo>
                                  <a:pt x="507" y="220"/>
                                </a:lnTo>
                                <a:lnTo>
                                  <a:pt x="477" y="246"/>
                                </a:lnTo>
                                <a:lnTo>
                                  <a:pt x="449" y="274"/>
                                </a:lnTo>
                                <a:lnTo>
                                  <a:pt x="420" y="301"/>
                                </a:lnTo>
                                <a:lnTo>
                                  <a:pt x="393" y="329"/>
                                </a:lnTo>
                                <a:lnTo>
                                  <a:pt x="369" y="357"/>
                                </a:lnTo>
                                <a:lnTo>
                                  <a:pt x="349" y="383"/>
                                </a:lnTo>
                                <a:lnTo>
                                  <a:pt x="330" y="409"/>
                                </a:lnTo>
                                <a:lnTo>
                                  <a:pt x="316" y="433"/>
                                </a:lnTo>
                                <a:lnTo>
                                  <a:pt x="303" y="427"/>
                                </a:lnTo>
                                <a:lnTo>
                                  <a:pt x="285" y="420"/>
                                </a:lnTo>
                                <a:lnTo>
                                  <a:pt x="266" y="414"/>
                                </a:lnTo>
                                <a:lnTo>
                                  <a:pt x="245" y="409"/>
                                </a:lnTo>
                                <a:lnTo>
                                  <a:pt x="222" y="403"/>
                                </a:lnTo>
                                <a:lnTo>
                                  <a:pt x="198" y="397"/>
                                </a:lnTo>
                                <a:lnTo>
                                  <a:pt x="174" y="391"/>
                                </a:lnTo>
                                <a:lnTo>
                                  <a:pt x="148" y="387"/>
                                </a:lnTo>
                                <a:lnTo>
                                  <a:pt x="124" y="382"/>
                                </a:lnTo>
                                <a:lnTo>
                                  <a:pt x="101" y="376"/>
                                </a:lnTo>
                                <a:lnTo>
                                  <a:pt x="78" y="372"/>
                                </a:lnTo>
                                <a:lnTo>
                                  <a:pt x="57" y="368"/>
                                </a:lnTo>
                                <a:lnTo>
                                  <a:pt x="39" y="364"/>
                                </a:lnTo>
                                <a:lnTo>
                                  <a:pt x="23" y="360"/>
                                </a:lnTo>
                                <a:lnTo>
                                  <a:pt x="9" y="357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3142" y="2021"/>
                            <a:ext cx="79" cy="40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79"/>
                              <a:gd name="T2" fmla="*/ 82 w 158"/>
                              <a:gd name="T3" fmla="*/ 0 h 79"/>
                              <a:gd name="T4" fmla="*/ 91 w 158"/>
                              <a:gd name="T5" fmla="*/ 2 h 79"/>
                              <a:gd name="T6" fmla="*/ 101 w 158"/>
                              <a:gd name="T7" fmla="*/ 5 h 79"/>
                              <a:gd name="T8" fmla="*/ 113 w 158"/>
                              <a:gd name="T9" fmla="*/ 8 h 79"/>
                              <a:gd name="T10" fmla="*/ 123 w 158"/>
                              <a:gd name="T11" fmla="*/ 11 h 79"/>
                              <a:gd name="T12" fmla="*/ 135 w 158"/>
                              <a:gd name="T13" fmla="*/ 15 h 79"/>
                              <a:gd name="T14" fmla="*/ 144 w 158"/>
                              <a:gd name="T15" fmla="*/ 18 h 79"/>
                              <a:gd name="T16" fmla="*/ 152 w 158"/>
                              <a:gd name="T17" fmla="*/ 21 h 79"/>
                              <a:gd name="T18" fmla="*/ 158 w 158"/>
                              <a:gd name="T19" fmla="*/ 23 h 79"/>
                              <a:gd name="T20" fmla="*/ 146 w 158"/>
                              <a:gd name="T21" fmla="*/ 29 h 79"/>
                              <a:gd name="T22" fmla="*/ 127 w 158"/>
                              <a:gd name="T23" fmla="*/ 35 h 79"/>
                              <a:gd name="T24" fmla="*/ 104 w 158"/>
                              <a:gd name="T25" fmla="*/ 43 h 79"/>
                              <a:gd name="T26" fmla="*/ 78 w 158"/>
                              <a:gd name="T27" fmla="*/ 51 h 79"/>
                              <a:gd name="T28" fmla="*/ 53 w 158"/>
                              <a:gd name="T29" fmla="*/ 60 h 79"/>
                              <a:gd name="T30" fmla="*/ 30 w 158"/>
                              <a:gd name="T31" fmla="*/ 68 h 79"/>
                              <a:gd name="T32" fmla="*/ 12 w 158"/>
                              <a:gd name="T33" fmla="*/ 74 h 79"/>
                              <a:gd name="T34" fmla="*/ 0 w 158"/>
                              <a:gd name="T3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8" h="79">
                                <a:moveTo>
                                  <a:pt x="0" y="79"/>
                                </a:moveTo>
                                <a:lnTo>
                                  <a:pt x="82" y="0"/>
                                </a:lnTo>
                                <a:lnTo>
                                  <a:pt x="91" y="2"/>
                                </a:lnTo>
                                <a:lnTo>
                                  <a:pt x="101" y="5"/>
                                </a:lnTo>
                                <a:lnTo>
                                  <a:pt x="113" y="8"/>
                                </a:lnTo>
                                <a:lnTo>
                                  <a:pt x="123" y="11"/>
                                </a:lnTo>
                                <a:lnTo>
                                  <a:pt x="135" y="15"/>
                                </a:lnTo>
                                <a:lnTo>
                                  <a:pt x="144" y="18"/>
                                </a:lnTo>
                                <a:lnTo>
                                  <a:pt x="152" y="21"/>
                                </a:lnTo>
                                <a:lnTo>
                                  <a:pt x="158" y="23"/>
                                </a:lnTo>
                                <a:lnTo>
                                  <a:pt x="146" y="29"/>
                                </a:lnTo>
                                <a:lnTo>
                                  <a:pt x="127" y="35"/>
                                </a:lnTo>
                                <a:lnTo>
                                  <a:pt x="104" y="43"/>
                                </a:lnTo>
                                <a:lnTo>
                                  <a:pt x="78" y="51"/>
                                </a:lnTo>
                                <a:lnTo>
                                  <a:pt x="53" y="60"/>
                                </a:lnTo>
                                <a:lnTo>
                                  <a:pt x="30" y="68"/>
                                </a:lnTo>
                                <a:lnTo>
                                  <a:pt x="12" y="74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6A8FD9" id="Group 18" o:spid="_x0000_s1026" style="position:absolute;left:0;text-align:left;margin-left:-46.65pt;margin-top:-35.35pt;width:100.8pt;height:77.95pt;z-index:251658240" coordorigin="1920,2400" coordsize="1104,739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&#13;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9" o:spid="_x0000_s1027" type="#_x0000_t75" style="position:absolute;left:2227;top:2669;width:681;height:4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">
                <v:imagedata r:id="rId2" o:title=""/>
                <v:path arrowok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2342;top:2400;width:682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" filled="f" fillcolor="#0c9" stroked="f">
                <v:path arrowok="t"/>
                <v:textbox>
                  <w:txbxContent>
                    <w:p w14:paraId="0B65D4AF" w14:textId="77777777" w:rsidR="00000000" w:rsidRDefault="0011360D">
                      <w:pPr>
                        <w:rPr>
                          <w:rFonts w:ascii="Comic Sans MS" w:hAnsi="Comic Sans MS"/>
                          <w:snapToGrid w:val="0"/>
                          <w:color w:val="0000FF"/>
                          <w:sz w:val="32"/>
                          <w:lang w:val="en-GB"/>
                        </w:rPr>
                      </w:pPr>
                      <w:r w:rsidRPr="00D40C70">
                        <w:rPr>
                          <w:rFonts w:ascii="Comic Sans MS" w:hAnsi="Comic Sans MS"/>
                          <w:snapToGrid w:val="0"/>
                          <w:color w:val="000000"/>
                          <w:sz w:val="32"/>
                          <w:lang w:val="en-GB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DmfA</w:t>
                      </w:r>
                    </w:p>
                    <w:p w14:paraId="5C9CF7CB" w14:textId="77777777" w:rsidR="00000000" w:rsidRDefault="0011360D">
                      <w:pPr>
                        <w:rPr>
                          <w:snapToGrid w:val="0"/>
                          <w:color w:val="000000"/>
                          <w:sz w:val="48"/>
                          <w:lang w:val="en-GB"/>
                        </w:rPr>
                      </w:pPr>
                    </w:p>
                  </w:txbxContent>
                </v:textbox>
              </v:shape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21" o:spid="_x0000_s1029" type="#_x0000_t102" style="position:absolute;left:2073;top:2707;width:192;height:367;rotation:-251381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" fillcolor="#3cf">
                <v:path arrowok="t"/>
              </v:shape>
              <v:group id="Group 22" o:spid="_x0000_s1030" style="position:absolute;left:1920;top:2477;width:465;height:282" coordorigin="2716,1808" coordsize="582,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<v:shape id="Freeform 23" o:spid="_x0000_s1031" style="position:absolute;left:2902;top:1808;width:396;height:311;visibility:visible;mso-wrap-style:square;v-text-anchor:top" coordsize="793,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" path="m,545l11,518,24,488,39,456,57,420,75,383,96,344r22,-39l139,265r23,-39l187,188r24,-37l235,117,258,85,282,58,304,32,326,13r18,-1l366,9,391,8,419,7,448,6r31,l510,5,542,3r32,l605,2r30,l663,1r26,l712,1,732,r15,l668,129r16,1l700,130r16,1l732,132r16,2l763,135r15,2l793,140r-6,14l778,168r-11,14l753,195r-15,12l722,219r-19,11l685,242r-19,11l649,264r-18,11l615,286r-15,11l586,307r-12,12l566,330r-14,23l536,382r-19,35l497,455r-18,41l460,538r-13,42l435,622r-21,-4l391,614r-26,-6l336,602r-30,-6l274,591r-32,-7l208,578r-32,-7l144,565r-30,-5l85,555,59,551,36,548,16,546,,545xe" fillcolor="black" stroked="f">
                  <v:path arrowok="t" o:connecttype="custom" o:connectlocs="5,259;19,228;37,192;59,153;81,113;105,76;129,43;152,16;172,6;195,4;224,3;255,3;287,2;317,1;344,1;366,0;334,65;350,65;366,66;381,68;396,70;389,84;376,98;361,110;342,121;324,132;307,143;293,154;283,165;268,191;248,228;230,269;217,311;195,307;168,301;137,296;104,289;72,283;42,278;18,274;0,273" o:connectangles="0,0,0,0,0,0,0,0,0,0,0,0,0,0,0,0,0,0,0,0,0,0,0,0,0,0,0,0,0,0,0,0,0,0,0,0,0,0,0,0,0"/>
                </v:shape>
                <v:shape id="Freeform 24" o:spid="_x0000_s1032" style="position:absolute;left:2928;top:1829;width:308;height:269;visibility:visible;mso-wrap-style:square;v-text-anchor:top" coordsize="617,5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" path="m,470l7,455r9,-19l28,411,43,384,59,353,77,319,97,284r20,-36l139,212r23,-35l185,142r22,-32l230,80,252,53,274,30,294,13,617,,607,15,594,37,579,63,562,93r-19,34l524,163r-21,39l482,242r-20,42l442,325r-20,42l405,406r-16,38l376,479r-10,33l358,539r-16,-3l323,531r-21,-4l276,522r-25,-5l223,512r-27,-6l168,501r-28,-6l113,491,88,486,65,482,44,477,25,475,10,471,,470xe" stroked="f">
                  <v:path arrowok="t" o:connecttype="custom" o:connectlocs="0,235;3,227;8,218;14,205;21,192;29,176;38,159;48,142;58,124;69,106;81,88;92,71;103,55;115,40;126,26;137,15;147,6;308,0;303,7;297,18;289,31;281,46;271,63;262,81;251,101;241,121;231,142;221,162;211,183;202,203;194,222;188,239;183,256;179,269;171,268;161,265;151,263;138,261;125,258;111,256;98,253;84,250;70,247;56,245;44,243;32,241;22,238;12,237;5,235;0,235" o:connectangles="0,0,0,0,0,0,0,0,0,0,0,0,0,0,0,0,0,0,0,0,0,0,0,0,0,0,0,0,0,0,0,0,0,0,0,0,0,0,0,0,0,0,0,0,0,0,0,0,0,0"/>
                </v:shape>
                <v:shape id="Freeform 25" o:spid="_x0000_s1033" style="position:absolute;left:3194;top:1890;width:71;height:48;visibility:visible;mso-wrap-style:square;v-text-anchor:top" coordsize="141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" path="m,97l62,r9,l81,,94,r12,2l117,3r10,1l136,5r5,l131,13,115,24,93,36,71,51,48,65,26,78,10,89,,97xe" stroked="f">
                  <v:path arrowok="t" o:connecttype="custom" o:connectlocs="0,48;31,0;36,0;41,0;47,0;53,1;59,1;64,2;68,2;71,2;66,6;58,12;47,18;36,25;24,32;13,39;5,44;0,48" o:connectangles="0,0,0,0,0,0,0,0,0,0,0,0,0,0,0,0,0,0"/>
                </v:shape>
                <v:shape id="Freeform 26" o:spid="_x0000_s1034" style="position:absolute;left:2802;top:2024;width:245;height:128;visibility:visible;mso-wrap-style:square;v-text-anchor:top" coordsize="489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" path="m,155l489,r-4,235l439,256,,155xe" fillcolor="#7f0000" stroked="f">
                  <v:path arrowok="t" o:connecttype="custom" o:connectlocs="0,78;245,0;243,118;220,128;0,78" o:connectangles="0,0,0,0,0"/>
                </v:shape>
                <v:shape id="Freeform 27" o:spid="_x0000_s1035" style="position:absolute;left:3146;top:2069;width:42;height:14;visibility:visible;mso-wrap-style:square;v-text-anchor:top" coordsize="84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" path="m53,27l84,13,74,11,62,9,50,5,36,3,24,1,14,,6,1,1,4,,8r3,3l7,14r7,3l22,19r9,4l42,25r11,2xe" fillcolor="#b25619" stroked="f">
                  <v:path arrowok="t" o:connecttype="custom" o:connectlocs="27,14;42,7;37,6;31,5;25,3;18,2;12,1;7,0;3,1;1,2;0,4;2,6;4,7;7,9;11,10;16,12;21,13;27,14" o:connectangles="0,0,0,0,0,0,0,0,0,0,0,0,0,0,0,0,0,0"/>
                </v:shape>
                <v:shape id="Freeform 28" o:spid="_x0000_s1036" style="position:absolute;left:3064;top:2023;width:175;height:109;visibility:visible;mso-wrap-style:square;v-text-anchor:top" coordsize="348,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" path="m282,89l348,59,3,,,219,192,131r-14,-4l164,124r-12,-5l141,113r-9,-6l128,101r-2,-8l130,83r9,-8l155,72r21,l199,74r23,4l245,82r21,5l282,89xe" fillcolor="#7f0000" stroked="f">
                  <v:path arrowok="t" o:connecttype="custom" o:connectlocs="142,44;175,29;2,0;0,109;97,65;90,63;82,62;76,59;71,56;66,53;64,50;63,46;65,41;70,37;78,36;89,36;100,37;112,39;123,41;134,43;142,44" o:connectangles="0,0,0,0,0,0,0,0,0,0,0,0,0,0,0,0,0,0,0,0,0"/>
                </v:shape>
                <v:shape id="Freeform 29" o:spid="_x0000_s1037" style="position:absolute;left:2716;top:1859;width:388;height:278;visibility:visible;mso-wrap-style:square;v-text-anchor:top" coordsize="774,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" path="m774,398l759,377,742,354,721,327,699,301,675,272,649,242,622,212,595,182,566,154,537,125,509,98,481,73,454,50,428,30,404,13,381,,364,3,345,6r-22,4l299,15r-27,5l246,26r-28,6l189,37r-27,6l134,50r-26,6l84,60,61,66,41,70,24,74,10,76r97,97l93,177r-14,4l65,185r-14,4l38,194r-13,4l11,203,,209r8,11l18,231r13,9l46,248r15,7l78,263r18,6l115,276r18,5l150,287r19,6l185,300r16,6l215,312r11,9l237,329r16,17l273,368r25,25l322,423r25,31l370,487r22,34l410,555r18,-7l447,539r22,-10l493,519r26,-12l545,494r27,-12l599,469r28,-11l653,446r26,-12l702,424r21,-8l744,408r16,-6l774,398xe" fillcolor="black" stroked="f">
                  <v:path arrowok="t" o:connecttype="custom" o:connectlocs="380,189;361,164;338,136;312,106;284,77;255,49;228,25;203,7;182,2;162,5;136,10;109,16;81,22;54,28;31,33;12,37;54,87;40,91;26,95;13,99;0,105;9,116;23,124;39,132;58,138;75,144;93,150;108,156;119,165;137,184;161,212;185,244;206,278;224,270;247,260;273,247;300,235;327,223;352,212;373,204;388,199" o:connectangles="0,0,0,0,0,0,0,0,0,0,0,0,0,0,0,0,0,0,0,0,0,0,0,0,0,0,0,0,0,0,0,0,0,0,0,0,0,0,0,0,0"/>
                </v:shape>
                <v:shape id="Freeform 30" o:spid="_x0000_s1038" style="position:absolute;left:2760;top:1880;width:317;height:236;visibility:visible;mso-wrap-style:square;v-text-anchor:top" coordsize="634,4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" path="m634,337r-9,-11l613,311,597,292,579,270,558,247,535,222,511,196,486,168,459,142,432,115,405,90,379,66,352,45,328,26,304,11,283,,,55,12,67,28,83r18,19l67,124r23,27l115,178r25,30l167,239r26,31l220,303r24,32l268,366r21,29l308,424r15,25l336,472r13,-6l365,458r18,-8l403,441r22,-11l448,420r23,-10l494,399r23,-10l540,379r20,-10l580,361r17,-8l613,346r12,-5l634,337xe" stroked="f">
                  <v:path arrowok="t" o:connecttype="custom" o:connectlocs="317,169;313,163;307,156;299,146;290,135;279,124;268,111;256,98;243,84;230,71;216,58;203,45;190,33;176,23;164,13;152,6;142,0;0,28;6,34;14,42;23,51;34,62;45,76;58,89;70,104;84,120;97,135;110,152;122,168;134,183;145,198;154,212;162,225;168,236;175,233;183,229;192,225;202,221;213,215;224,210;236,205;247,200;259,195;270,190;280,185;290,181;299,177;307,173;313,171;317,169" o:connectangles="0,0,0,0,0,0,0,0,0,0,0,0,0,0,0,0,0,0,0,0,0,0,0,0,0,0,0,0,0,0,0,0,0,0,0,0,0,0,0,0,0,0,0,0,0,0,0,0,0,0"/>
                </v:shape>
                <v:shape id="Freeform 31" o:spid="_x0000_s1039" style="position:absolute;left:2749;top:1958;width:70;height:36;visibility:visible;mso-wrap-style:square;v-text-anchor:top" coordsize="142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" path="m142,72l68,,60,3,51,5,40,7,30,11r-9,3l12,18,5,20,,21r10,5l27,32r21,8l71,47r22,6l115,61r16,6l142,72xe" stroked="f">
                  <v:path arrowok="t" o:connecttype="custom" o:connectlocs="70,36;34,0;30,2;25,3;20,4;15,6;10,7;6,9;2,10;0,11;5,13;13,16;24,20;35,24;46,27;57,31;65,34;70,36" o:connectangles="0,0,0,0,0,0,0,0,0,0,0,0,0,0,0,0,0,0"/>
                </v:shape>
                <v:shape id="Freeform 32" o:spid="_x0000_s1040" style="position:absolute;left:2837;top:1912;width:418;height:249;visibility:visible;mso-wrap-style:square;v-text-anchor:top" coordsize="837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" path="m,414l16,392,35,366,57,340,81,311r25,-30l133,251r27,-31l190,189r29,-30l249,130r30,-27l309,76,337,53,365,32,392,14,417,r18,3l457,7r24,4l508,16r29,6l566,28r31,7l629,42r29,7l690,54r28,7l745,67r25,6l792,77r20,4l826,84,719,191r15,5l749,199r17,5l780,209r15,4l810,219r14,6l837,230r-9,13l816,255r-14,9l787,274r-18,8l751,290r-20,7l711,304r-20,7l671,317r-19,7l633,331r-17,7l601,346r-14,8l577,363r-9,8l556,380r-14,11l527,401r-16,11l494,424r-17,11l459,446r-17,10l426,466r-15,10l397,484r-11,6l377,495r-6,4l367,500r-9,-2l344,495r-17,-4l305,486r-24,-5l255,475r-28,-6l197,462r-30,-7l138,448r-28,-7l82,434,57,428,35,423,15,418,,414xe" fillcolor="black" stroked="f">
                  <v:path arrowok="t" o:connecttype="custom" o:connectlocs="8,195;28,169;53,140;80,110;109,79;139,51;168,26;196,7;217,1;240,5;268,11;298,17;329,24;359,30;385,36;406,40;359,95;374,99;390,104;405,109;418,115;408,127;393,136;375,144;355,151;335,158;316,165;300,172;288,181;278,189;263,200;247,211;229,222;213,232;198,241;188,247;183,249;172,247;152,242;127,237;98,230;69,223;41,216;17,211;0,206" o:connectangles="0,0,0,0,0,0,0,0,0,0,0,0,0,0,0,0,0,0,0,0,0,0,0,0,0,0,0,0,0,0,0,0,0,0,0,0,0,0,0,0,0,0,0,0,0"/>
                </v:shape>
                <v:shape id="Freeform 33" o:spid="_x0000_s1041" style="position:absolute;left:2862;top:1933;width:349;height:216;visibility:visible;mso-wrap-style:square;v-text-anchor:top" coordsize="696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" path="m,353l9,341,23,324,40,306,60,283,83,259r24,-27l133,205r29,-29l191,148r29,-27l250,94,278,70,306,47,334,29,359,12,382,,696,61,682,72,665,87r-21,18l621,124r-26,21l566,169r-29,24l507,220r-30,26l449,274r-29,27l393,329r-24,28l349,383r-19,26l316,433r-13,-6l285,420r-19,-6l245,409r-23,-6l198,397r-24,-6l148,387r-24,-5l101,376,78,372,57,368,39,364,23,360,9,357,,353xe" stroked="f">
                  <v:path arrowok="t" o:connecttype="custom" o:connectlocs="0,176;5,170;12,162;20,153;30,141;42,129;54,116;67,102;81,88;96,74;110,60;125,47;139,35;153,23;167,14;180,6;192,0;349,30;342,36;333,43;323,52;311,62;298,72;284,84;269,96;254,110;239,123;225,137;211,150;197,164;185,178;175,191;165,204;158,216;152,213;143,210;133,207;123,204;111,201;99,198;87,195;74,193;62,191;51,188;39,186;29,184;20,182;12,180;5,178;0,176" o:connectangles="0,0,0,0,0,0,0,0,0,0,0,0,0,0,0,0,0,0,0,0,0,0,0,0,0,0,0,0,0,0,0,0,0,0,0,0,0,0,0,0,0,0,0,0,0,0,0,0,0,0"/>
                </v:shape>
                <v:shape id="Freeform 34" o:spid="_x0000_s1042" style="position:absolute;left:3142;top:2021;width:79;height:40;visibility:visible;mso-wrap-style:square;v-text-anchor:top" coordsize="158,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" path="m,79l82,r9,2l101,5r12,3l123,11r12,4l144,18r8,3l158,23r-12,6l127,35r-23,8l78,51,53,60,30,68,12,74,,79xe" stroked="f">
                  <v:path arrowok="t" o:connecttype="custom" o:connectlocs="0,40;41,0;46,1;51,3;57,4;62,6;68,8;72,9;76,11;79,12;73,15;64,18;52,22;39,26;27,30;15,34;6,37;0,40" o:connectangles="0,0,0,0,0,0,0,0,0,0,0,0,0,0,0,0,0,0"/>
                </v:shape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AEA9" w14:textId="77777777" w:rsidR="00000000" w:rsidRDefault="00D40C70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none" w:sz="0" w:space="0" w:color="auto"/>
      </w:pBdr>
      <w:tabs>
        <w:tab w:val="clear" w:pos="6096"/>
        <w:tab w:val="clear" w:pos="6804"/>
        <w:tab w:val="clear" w:pos="6946"/>
      </w:tabs>
      <w:ind w:left="1701" w:right="1509"/>
      <w:jc w:val="center"/>
      <w:rPr>
        <w:b/>
        <w:i/>
        <w:sz w:val="28"/>
      </w:rPr>
    </w:pPr>
    <w:r>
      <w:rPr>
        <w:b/>
        <w:i/>
        <w:noProof/>
        <w:sz w:val="28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24BB5827" wp14:editId="42319ADF">
              <wp:simplePos x="0" y="0"/>
              <wp:positionH relativeFrom="column">
                <wp:posOffset>-958215</wp:posOffset>
              </wp:positionH>
              <wp:positionV relativeFrom="paragraph">
                <wp:posOffset>-445770</wp:posOffset>
              </wp:positionV>
              <wp:extent cx="1752600" cy="117284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52600" cy="1172845"/>
                        <a:chOff x="1920" y="2400"/>
                        <a:chExt cx="1104" cy="739"/>
                      </a:xfrm>
                    </wpg:grpSpPr>
                    <pic:pic xmlns:pic="http://schemas.openxmlformats.org/drawingml/2006/picture">
                      <pic:nvPicPr>
                        <pic:cNvPr id="2" name="Object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27" y="2669"/>
                          <a:ext cx="681" cy="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/>
                      </wps:cNvSpPr>
                      <wps:spPr bwMode="auto">
                        <a:xfrm>
                          <a:off x="2342" y="2400"/>
                          <a:ext cx="682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D0C86" w14:textId="77777777" w:rsidR="00000000" w:rsidRDefault="0011360D">
                            <w:pPr>
                              <w:rPr>
                                <w:rFonts w:ascii="Comic Sans MS" w:hAnsi="Comic Sans MS"/>
                                <w:snapToGrid w:val="0"/>
                                <w:color w:val="0000FF"/>
                                <w:sz w:val="48"/>
                                <w:lang w:val="en-GB"/>
                              </w:rPr>
                            </w:pPr>
                            <w:r w:rsidRPr="00D40C70">
                              <w:rPr>
                                <w:rFonts w:ascii="Comic Sans MS" w:hAnsi="Comic Sans MS"/>
                                <w:snapToGrid w:val="0"/>
                                <w:color w:val="000000"/>
                                <w:sz w:val="40"/>
                                <w:lang w:val="en-GB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DmfA</w:t>
                            </w:r>
                          </w:p>
                          <w:p w14:paraId="73762F9E" w14:textId="77777777" w:rsidR="00000000" w:rsidRDefault="0011360D">
                            <w:pPr>
                              <w:rPr>
                                <w:snapToGrid w:val="0"/>
                                <w:color w:val="000000"/>
                                <w:sz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4"/>
                      <wps:cNvSpPr>
                        <a:spLocks/>
                      </wps:cNvSpPr>
                      <wps:spPr bwMode="auto">
                        <a:xfrm rot="-2301470">
                          <a:off x="2073" y="2707"/>
                          <a:ext cx="192" cy="367"/>
                        </a:xfrm>
                        <a:prstGeom prst="curvedRightArrow">
                          <a:avLst>
                            <a:gd name="adj1" fmla="val 38229"/>
                            <a:gd name="adj2" fmla="val 76458"/>
                            <a:gd name="adj3" fmla="val 33333"/>
                          </a:avLst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920" y="2477"/>
                          <a:ext cx="465" cy="282"/>
                          <a:chOff x="2716" y="1808"/>
                          <a:chExt cx="582" cy="353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902" y="1808"/>
                            <a:ext cx="396" cy="311"/>
                          </a:xfrm>
                          <a:custGeom>
                            <a:avLst/>
                            <a:gdLst>
                              <a:gd name="T0" fmla="*/ 11 w 793"/>
                              <a:gd name="T1" fmla="*/ 518 h 622"/>
                              <a:gd name="T2" fmla="*/ 39 w 793"/>
                              <a:gd name="T3" fmla="*/ 456 h 622"/>
                              <a:gd name="T4" fmla="*/ 75 w 793"/>
                              <a:gd name="T5" fmla="*/ 383 h 622"/>
                              <a:gd name="T6" fmla="*/ 118 w 793"/>
                              <a:gd name="T7" fmla="*/ 305 h 622"/>
                              <a:gd name="T8" fmla="*/ 162 w 793"/>
                              <a:gd name="T9" fmla="*/ 226 h 622"/>
                              <a:gd name="T10" fmla="*/ 211 w 793"/>
                              <a:gd name="T11" fmla="*/ 151 h 622"/>
                              <a:gd name="T12" fmla="*/ 258 w 793"/>
                              <a:gd name="T13" fmla="*/ 85 h 622"/>
                              <a:gd name="T14" fmla="*/ 304 w 793"/>
                              <a:gd name="T15" fmla="*/ 32 h 622"/>
                              <a:gd name="T16" fmla="*/ 344 w 793"/>
                              <a:gd name="T17" fmla="*/ 12 h 622"/>
                              <a:gd name="T18" fmla="*/ 391 w 793"/>
                              <a:gd name="T19" fmla="*/ 8 h 622"/>
                              <a:gd name="T20" fmla="*/ 448 w 793"/>
                              <a:gd name="T21" fmla="*/ 6 h 622"/>
                              <a:gd name="T22" fmla="*/ 510 w 793"/>
                              <a:gd name="T23" fmla="*/ 5 h 622"/>
                              <a:gd name="T24" fmla="*/ 574 w 793"/>
                              <a:gd name="T25" fmla="*/ 3 h 622"/>
                              <a:gd name="T26" fmla="*/ 635 w 793"/>
                              <a:gd name="T27" fmla="*/ 2 h 622"/>
                              <a:gd name="T28" fmla="*/ 689 w 793"/>
                              <a:gd name="T29" fmla="*/ 1 h 622"/>
                              <a:gd name="T30" fmla="*/ 732 w 793"/>
                              <a:gd name="T31" fmla="*/ 0 h 622"/>
                              <a:gd name="T32" fmla="*/ 668 w 793"/>
                              <a:gd name="T33" fmla="*/ 129 h 622"/>
                              <a:gd name="T34" fmla="*/ 700 w 793"/>
                              <a:gd name="T35" fmla="*/ 130 h 622"/>
                              <a:gd name="T36" fmla="*/ 732 w 793"/>
                              <a:gd name="T37" fmla="*/ 132 h 622"/>
                              <a:gd name="T38" fmla="*/ 763 w 793"/>
                              <a:gd name="T39" fmla="*/ 135 h 622"/>
                              <a:gd name="T40" fmla="*/ 793 w 793"/>
                              <a:gd name="T41" fmla="*/ 140 h 622"/>
                              <a:gd name="T42" fmla="*/ 778 w 793"/>
                              <a:gd name="T43" fmla="*/ 168 h 622"/>
                              <a:gd name="T44" fmla="*/ 753 w 793"/>
                              <a:gd name="T45" fmla="*/ 195 h 622"/>
                              <a:gd name="T46" fmla="*/ 722 w 793"/>
                              <a:gd name="T47" fmla="*/ 219 h 622"/>
                              <a:gd name="T48" fmla="*/ 685 w 793"/>
                              <a:gd name="T49" fmla="*/ 242 h 622"/>
                              <a:gd name="T50" fmla="*/ 649 w 793"/>
                              <a:gd name="T51" fmla="*/ 264 h 622"/>
                              <a:gd name="T52" fmla="*/ 615 w 793"/>
                              <a:gd name="T53" fmla="*/ 286 h 622"/>
                              <a:gd name="T54" fmla="*/ 586 w 793"/>
                              <a:gd name="T55" fmla="*/ 307 h 622"/>
                              <a:gd name="T56" fmla="*/ 566 w 793"/>
                              <a:gd name="T57" fmla="*/ 330 h 622"/>
                              <a:gd name="T58" fmla="*/ 536 w 793"/>
                              <a:gd name="T59" fmla="*/ 382 h 622"/>
                              <a:gd name="T60" fmla="*/ 497 w 793"/>
                              <a:gd name="T61" fmla="*/ 455 h 622"/>
                              <a:gd name="T62" fmla="*/ 460 w 793"/>
                              <a:gd name="T63" fmla="*/ 538 h 622"/>
                              <a:gd name="T64" fmla="*/ 435 w 793"/>
                              <a:gd name="T65" fmla="*/ 622 h 622"/>
                              <a:gd name="T66" fmla="*/ 391 w 793"/>
                              <a:gd name="T67" fmla="*/ 614 h 622"/>
                              <a:gd name="T68" fmla="*/ 336 w 793"/>
                              <a:gd name="T69" fmla="*/ 602 h 622"/>
                              <a:gd name="T70" fmla="*/ 274 w 793"/>
                              <a:gd name="T71" fmla="*/ 591 h 622"/>
                              <a:gd name="T72" fmla="*/ 208 w 793"/>
                              <a:gd name="T73" fmla="*/ 578 h 622"/>
                              <a:gd name="T74" fmla="*/ 144 w 793"/>
                              <a:gd name="T75" fmla="*/ 565 h 622"/>
                              <a:gd name="T76" fmla="*/ 85 w 793"/>
                              <a:gd name="T77" fmla="*/ 555 h 622"/>
                              <a:gd name="T78" fmla="*/ 36 w 793"/>
                              <a:gd name="T79" fmla="*/ 548 h 622"/>
                              <a:gd name="T80" fmla="*/ 0 w 793"/>
                              <a:gd name="T81" fmla="*/ 545 h 6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3" h="622">
                                <a:moveTo>
                                  <a:pt x="0" y="545"/>
                                </a:moveTo>
                                <a:lnTo>
                                  <a:pt x="11" y="518"/>
                                </a:lnTo>
                                <a:lnTo>
                                  <a:pt x="24" y="488"/>
                                </a:lnTo>
                                <a:lnTo>
                                  <a:pt x="39" y="456"/>
                                </a:lnTo>
                                <a:lnTo>
                                  <a:pt x="57" y="420"/>
                                </a:lnTo>
                                <a:lnTo>
                                  <a:pt x="75" y="383"/>
                                </a:lnTo>
                                <a:lnTo>
                                  <a:pt x="96" y="344"/>
                                </a:lnTo>
                                <a:lnTo>
                                  <a:pt x="118" y="305"/>
                                </a:lnTo>
                                <a:lnTo>
                                  <a:pt x="139" y="265"/>
                                </a:lnTo>
                                <a:lnTo>
                                  <a:pt x="162" y="226"/>
                                </a:lnTo>
                                <a:lnTo>
                                  <a:pt x="187" y="188"/>
                                </a:lnTo>
                                <a:lnTo>
                                  <a:pt x="211" y="151"/>
                                </a:lnTo>
                                <a:lnTo>
                                  <a:pt x="235" y="117"/>
                                </a:lnTo>
                                <a:lnTo>
                                  <a:pt x="258" y="85"/>
                                </a:lnTo>
                                <a:lnTo>
                                  <a:pt x="282" y="58"/>
                                </a:lnTo>
                                <a:lnTo>
                                  <a:pt x="304" y="32"/>
                                </a:lnTo>
                                <a:lnTo>
                                  <a:pt x="326" y="13"/>
                                </a:lnTo>
                                <a:lnTo>
                                  <a:pt x="344" y="12"/>
                                </a:lnTo>
                                <a:lnTo>
                                  <a:pt x="366" y="9"/>
                                </a:lnTo>
                                <a:lnTo>
                                  <a:pt x="391" y="8"/>
                                </a:lnTo>
                                <a:lnTo>
                                  <a:pt x="419" y="7"/>
                                </a:lnTo>
                                <a:lnTo>
                                  <a:pt x="448" y="6"/>
                                </a:lnTo>
                                <a:lnTo>
                                  <a:pt x="479" y="6"/>
                                </a:lnTo>
                                <a:lnTo>
                                  <a:pt x="510" y="5"/>
                                </a:lnTo>
                                <a:lnTo>
                                  <a:pt x="542" y="3"/>
                                </a:lnTo>
                                <a:lnTo>
                                  <a:pt x="574" y="3"/>
                                </a:lnTo>
                                <a:lnTo>
                                  <a:pt x="605" y="2"/>
                                </a:lnTo>
                                <a:lnTo>
                                  <a:pt x="635" y="2"/>
                                </a:lnTo>
                                <a:lnTo>
                                  <a:pt x="663" y="1"/>
                                </a:lnTo>
                                <a:lnTo>
                                  <a:pt x="689" y="1"/>
                                </a:lnTo>
                                <a:lnTo>
                                  <a:pt x="712" y="1"/>
                                </a:lnTo>
                                <a:lnTo>
                                  <a:pt x="732" y="0"/>
                                </a:lnTo>
                                <a:lnTo>
                                  <a:pt x="747" y="0"/>
                                </a:lnTo>
                                <a:lnTo>
                                  <a:pt x="668" y="129"/>
                                </a:lnTo>
                                <a:lnTo>
                                  <a:pt x="684" y="130"/>
                                </a:lnTo>
                                <a:lnTo>
                                  <a:pt x="700" y="130"/>
                                </a:lnTo>
                                <a:lnTo>
                                  <a:pt x="716" y="131"/>
                                </a:lnTo>
                                <a:lnTo>
                                  <a:pt x="732" y="132"/>
                                </a:lnTo>
                                <a:lnTo>
                                  <a:pt x="748" y="134"/>
                                </a:lnTo>
                                <a:lnTo>
                                  <a:pt x="763" y="135"/>
                                </a:lnTo>
                                <a:lnTo>
                                  <a:pt x="778" y="137"/>
                                </a:lnTo>
                                <a:lnTo>
                                  <a:pt x="793" y="140"/>
                                </a:lnTo>
                                <a:lnTo>
                                  <a:pt x="787" y="154"/>
                                </a:lnTo>
                                <a:lnTo>
                                  <a:pt x="778" y="168"/>
                                </a:lnTo>
                                <a:lnTo>
                                  <a:pt x="767" y="182"/>
                                </a:lnTo>
                                <a:lnTo>
                                  <a:pt x="753" y="195"/>
                                </a:lnTo>
                                <a:lnTo>
                                  <a:pt x="738" y="207"/>
                                </a:lnTo>
                                <a:lnTo>
                                  <a:pt x="722" y="219"/>
                                </a:lnTo>
                                <a:lnTo>
                                  <a:pt x="703" y="230"/>
                                </a:lnTo>
                                <a:lnTo>
                                  <a:pt x="685" y="242"/>
                                </a:lnTo>
                                <a:lnTo>
                                  <a:pt x="666" y="253"/>
                                </a:lnTo>
                                <a:lnTo>
                                  <a:pt x="649" y="264"/>
                                </a:lnTo>
                                <a:lnTo>
                                  <a:pt x="631" y="275"/>
                                </a:lnTo>
                                <a:lnTo>
                                  <a:pt x="615" y="286"/>
                                </a:lnTo>
                                <a:lnTo>
                                  <a:pt x="600" y="297"/>
                                </a:lnTo>
                                <a:lnTo>
                                  <a:pt x="586" y="307"/>
                                </a:lnTo>
                                <a:lnTo>
                                  <a:pt x="574" y="319"/>
                                </a:lnTo>
                                <a:lnTo>
                                  <a:pt x="566" y="330"/>
                                </a:lnTo>
                                <a:lnTo>
                                  <a:pt x="552" y="353"/>
                                </a:lnTo>
                                <a:lnTo>
                                  <a:pt x="536" y="382"/>
                                </a:lnTo>
                                <a:lnTo>
                                  <a:pt x="517" y="417"/>
                                </a:lnTo>
                                <a:lnTo>
                                  <a:pt x="497" y="455"/>
                                </a:lnTo>
                                <a:lnTo>
                                  <a:pt x="479" y="496"/>
                                </a:lnTo>
                                <a:lnTo>
                                  <a:pt x="460" y="538"/>
                                </a:lnTo>
                                <a:lnTo>
                                  <a:pt x="447" y="580"/>
                                </a:lnTo>
                                <a:lnTo>
                                  <a:pt x="435" y="622"/>
                                </a:lnTo>
                                <a:lnTo>
                                  <a:pt x="414" y="618"/>
                                </a:lnTo>
                                <a:lnTo>
                                  <a:pt x="391" y="614"/>
                                </a:lnTo>
                                <a:lnTo>
                                  <a:pt x="365" y="608"/>
                                </a:lnTo>
                                <a:lnTo>
                                  <a:pt x="336" y="602"/>
                                </a:lnTo>
                                <a:lnTo>
                                  <a:pt x="306" y="596"/>
                                </a:lnTo>
                                <a:lnTo>
                                  <a:pt x="274" y="591"/>
                                </a:lnTo>
                                <a:lnTo>
                                  <a:pt x="242" y="584"/>
                                </a:lnTo>
                                <a:lnTo>
                                  <a:pt x="208" y="578"/>
                                </a:lnTo>
                                <a:lnTo>
                                  <a:pt x="176" y="571"/>
                                </a:lnTo>
                                <a:lnTo>
                                  <a:pt x="144" y="565"/>
                                </a:lnTo>
                                <a:lnTo>
                                  <a:pt x="114" y="560"/>
                                </a:lnTo>
                                <a:lnTo>
                                  <a:pt x="85" y="555"/>
                                </a:lnTo>
                                <a:lnTo>
                                  <a:pt x="59" y="551"/>
                                </a:lnTo>
                                <a:lnTo>
                                  <a:pt x="36" y="548"/>
                                </a:lnTo>
                                <a:lnTo>
                                  <a:pt x="16" y="546"/>
                                </a:lnTo>
                                <a:lnTo>
                                  <a:pt x="0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2928" y="1829"/>
                            <a:ext cx="308" cy="269"/>
                          </a:xfrm>
                          <a:custGeom>
                            <a:avLst/>
                            <a:gdLst>
                              <a:gd name="T0" fmla="*/ 0 w 617"/>
                              <a:gd name="T1" fmla="*/ 470 h 539"/>
                              <a:gd name="T2" fmla="*/ 7 w 617"/>
                              <a:gd name="T3" fmla="*/ 455 h 539"/>
                              <a:gd name="T4" fmla="*/ 16 w 617"/>
                              <a:gd name="T5" fmla="*/ 436 h 539"/>
                              <a:gd name="T6" fmla="*/ 28 w 617"/>
                              <a:gd name="T7" fmla="*/ 411 h 539"/>
                              <a:gd name="T8" fmla="*/ 43 w 617"/>
                              <a:gd name="T9" fmla="*/ 384 h 539"/>
                              <a:gd name="T10" fmla="*/ 59 w 617"/>
                              <a:gd name="T11" fmla="*/ 353 h 539"/>
                              <a:gd name="T12" fmla="*/ 77 w 617"/>
                              <a:gd name="T13" fmla="*/ 319 h 539"/>
                              <a:gd name="T14" fmla="*/ 97 w 617"/>
                              <a:gd name="T15" fmla="*/ 284 h 539"/>
                              <a:gd name="T16" fmla="*/ 117 w 617"/>
                              <a:gd name="T17" fmla="*/ 248 h 539"/>
                              <a:gd name="T18" fmla="*/ 139 w 617"/>
                              <a:gd name="T19" fmla="*/ 212 h 539"/>
                              <a:gd name="T20" fmla="*/ 162 w 617"/>
                              <a:gd name="T21" fmla="*/ 177 h 539"/>
                              <a:gd name="T22" fmla="*/ 185 w 617"/>
                              <a:gd name="T23" fmla="*/ 142 h 539"/>
                              <a:gd name="T24" fmla="*/ 207 w 617"/>
                              <a:gd name="T25" fmla="*/ 110 h 539"/>
                              <a:gd name="T26" fmla="*/ 230 w 617"/>
                              <a:gd name="T27" fmla="*/ 80 h 539"/>
                              <a:gd name="T28" fmla="*/ 252 w 617"/>
                              <a:gd name="T29" fmla="*/ 53 h 539"/>
                              <a:gd name="T30" fmla="*/ 274 w 617"/>
                              <a:gd name="T31" fmla="*/ 30 h 539"/>
                              <a:gd name="T32" fmla="*/ 294 w 617"/>
                              <a:gd name="T33" fmla="*/ 13 h 539"/>
                              <a:gd name="T34" fmla="*/ 617 w 617"/>
                              <a:gd name="T35" fmla="*/ 0 h 539"/>
                              <a:gd name="T36" fmla="*/ 607 w 617"/>
                              <a:gd name="T37" fmla="*/ 15 h 539"/>
                              <a:gd name="T38" fmla="*/ 594 w 617"/>
                              <a:gd name="T39" fmla="*/ 37 h 539"/>
                              <a:gd name="T40" fmla="*/ 579 w 617"/>
                              <a:gd name="T41" fmla="*/ 63 h 539"/>
                              <a:gd name="T42" fmla="*/ 562 w 617"/>
                              <a:gd name="T43" fmla="*/ 93 h 539"/>
                              <a:gd name="T44" fmla="*/ 543 w 617"/>
                              <a:gd name="T45" fmla="*/ 127 h 539"/>
                              <a:gd name="T46" fmla="*/ 524 w 617"/>
                              <a:gd name="T47" fmla="*/ 163 h 539"/>
                              <a:gd name="T48" fmla="*/ 503 w 617"/>
                              <a:gd name="T49" fmla="*/ 202 h 539"/>
                              <a:gd name="T50" fmla="*/ 482 w 617"/>
                              <a:gd name="T51" fmla="*/ 242 h 539"/>
                              <a:gd name="T52" fmla="*/ 462 w 617"/>
                              <a:gd name="T53" fmla="*/ 284 h 539"/>
                              <a:gd name="T54" fmla="*/ 442 w 617"/>
                              <a:gd name="T55" fmla="*/ 325 h 539"/>
                              <a:gd name="T56" fmla="*/ 422 w 617"/>
                              <a:gd name="T57" fmla="*/ 367 h 539"/>
                              <a:gd name="T58" fmla="*/ 405 w 617"/>
                              <a:gd name="T59" fmla="*/ 406 h 539"/>
                              <a:gd name="T60" fmla="*/ 389 w 617"/>
                              <a:gd name="T61" fmla="*/ 444 h 539"/>
                              <a:gd name="T62" fmla="*/ 376 w 617"/>
                              <a:gd name="T63" fmla="*/ 479 h 539"/>
                              <a:gd name="T64" fmla="*/ 366 w 617"/>
                              <a:gd name="T65" fmla="*/ 512 h 539"/>
                              <a:gd name="T66" fmla="*/ 358 w 617"/>
                              <a:gd name="T67" fmla="*/ 539 h 539"/>
                              <a:gd name="T68" fmla="*/ 342 w 617"/>
                              <a:gd name="T69" fmla="*/ 536 h 539"/>
                              <a:gd name="T70" fmla="*/ 323 w 617"/>
                              <a:gd name="T71" fmla="*/ 531 h 539"/>
                              <a:gd name="T72" fmla="*/ 302 w 617"/>
                              <a:gd name="T73" fmla="*/ 527 h 539"/>
                              <a:gd name="T74" fmla="*/ 276 w 617"/>
                              <a:gd name="T75" fmla="*/ 522 h 539"/>
                              <a:gd name="T76" fmla="*/ 251 w 617"/>
                              <a:gd name="T77" fmla="*/ 517 h 539"/>
                              <a:gd name="T78" fmla="*/ 223 w 617"/>
                              <a:gd name="T79" fmla="*/ 512 h 539"/>
                              <a:gd name="T80" fmla="*/ 196 w 617"/>
                              <a:gd name="T81" fmla="*/ 506 h 539"/>
                              <a:gd name="T82" fmla="*/ 168 w 617"/>
                              <a:gd name="T83" fmla="*/ 501 h 539"/>
                              <a:gd name="T84" fmla="*/ 140 w 617"/>
                              <a:gd name="T85" fmla="*/ 495 h 539"/>
                              <a:gd name="T86" fmla="*/ 113 w 617"/>
                              <a:gd name="T87" fmla="*/ 491 h 539"/>
                              <a:gd name="T88" fmla="*/ 88 w 617"/>
                              <a:gd name="T89" fmla="*/ 486 h 539"/>
                              <a:gd name="T90" fmla="*/ 65 w 617"/>
                              <a:gd name="T91" fmla="*/ 482 h 539"/>
                              <a:gd name="T92" fmla="*/ 44 w 617"/>
                              <a:gd name="T93" fmla="*/ 477 h 539"/>
                              <a:gd name="T94" fmla="*/ 25 w 617"/>
                              <a:gd name="T95" fmla="*/ 475 h 539"/>
                              <a:gd name="T96" fmla="*/ 10 w 617"/>
                              <a:gd name="T97" fmla="*/ 471 h 539"/>
                              <a:gd name="T98" fmla="*/ 0 w 617"/>
                              <a:gd name="T99" fmla="*/ 470 h 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7" h="539">
                                <a:moveTo>
                                  <a:pt x="0" y="470"/>
                                </a:moveTo>
                                <a:lnTo>
                                  <a:pt x="7" y="455"/>
                                </a:lnTo>
                                <a:lnTo>
                                  <a:pt x="16" y="436"/>
                                </a:lnTo>
                                <a:lnTo>
                                  <a:pt x="28" y="411"/>
                                </a:lnTo>
                                <a:lnTo>
                                  <a:pt x="43" y="384"/>
                                </a:lnTo>
                                <a:lnTo>
                                  <a:pt x="59" y="353"/>
                                </a:lnTo>
                                <a:lnTo>
                                  <a:pt x="77" y="319"/>
                                </a:lnTo>
                                <a:lnTo>
                                  <a:pt x="97" y="284"/>
                                </a:lnTo>
                                <a:lnTo>
                                  <a:pt x="117" y="248"/>
                                </a:lnTo>
                                <a:lnTo>
                                  <a:pt x="139" y="212"/>
                                </a:lnTo>
                                <a:lnTo>
                                  <a:pt x="162" y="177"/>
                                </a:lnTo>
                                <a:lnTo>
                                  <a:pt x="185" y="142"/>
                                </a:lnTo>
                                <a:lnTo>
                                  <a:pt x="207" y="110"/>
                                </a:lnTo>
                                <a:lnTo>
                                  <a:pt x="230" y="80"/>
                                </a:lnTo>
                                <a:lnTo>
                                  <a:pt x="252" y="53"/>
                                </a:lnTo>
                                <a:lnTo>
                                  <a:pt x="274" y="30"/>
                                </a:lnTo>
                                <a:lnTo>
                                  <a:pt x="294" y="13"/>
                                </a:lnTo>
                                <a:lnTo>
                                  <a:pt x="617" y="0"/>
                                </a:lnTo>
                                <a:lnTo>
                                  <a:pt x="607" y="15"/>
                                </a:lnTo>
                                <a:lnTo>
                                  <a:pt x="594" y="37"/>
                                </a:lnTo>
                                <a:lnTo>
                                  <a:pt x="579" y="63"/>
                                </a:lnTo>
                                <a:lnTo>
                                  <a:pt x="562" y="93"/>
                                </a:lnTo>
                                <a:lnTo>
                                  <a:pt x="543" y="127"/>
                                </a:lnTo>
                                <a:lnTo>
                                  <a:pt x="524" y="163"/>
                                </a:lnTo>
                                <a:lnTo>
                                  <a:pt x="503" y="202"/>
                                </a:lnTo>
                                <a:lnTo>
                                  <a:pt x="482" y="242"/>
                                </a:lnTo>
                                <a:lnTo>
                                  <a:pt x="462" y="284"/>
                                </a:lnTo>
                                <a:lnTo>
                                  <a:pt x="442" y="325"/>
                                </a:lnTo>
                                <a:lnTo>
                                  <a:pt x="422" y="367"/>
                                </a:lnTo>
                                <a:lnTo>
                                  <a:pt x="405" y="406"/>
                                </a:lnTo>
                                <a:lnTo>
                                  <a:pt x="389" y="444"/>
                                </a:lnTo>
                                <a:lnTo>
                                  <a:pt x="376" y="479"/>
                                </a:lnTo>
                                <a:lnTo>
                                  <a:pt x="366" y="512"/>
                                </a:lnTo>
                                <a:lnTo>
                                  <a:pt x="358" y="539"/>
                                </a:lnTo>
                                <a:lnTo>
                                  <a:pt x="342" y="536"/>
                                </a:lnTo>
                                <a:lnTo>
                                  <a:pt x="323" y="531"/>
                                </a:lnTo>
                                <a:lnTo>
                                  <a:pt x="302" y="527"/>
                                </a:lnTo>
                                <a:lnTo>
                                  <a:pt x="276" y="522"/>
                                </a:lnTo>
                                <a:lnTo>
                                  <a:pt x="251" y="517"/>
                                </a:lnTo>
                                <a:lnTo>
                                  <a:pt x="223" y="512"/>
                                </a:lnTo>
                                <a:lnTo>
                                  <a:pt x="196" y="506"/>
                                </a:lnTo>
                                <a:lnTo>
                                  <a:pt x="168" y="501"/>
                                </a:lnTo>
                                <a:lnTo>
                                  <a:pt x="140" y="495"/>
                                </a:lnTo>
                                <a:lnTo>
                                  <a:pt x="113" y="491"/>
                                </a:lnTo>
                                <a:lnTo>
                                  <a:pt x="88" y="486"/>
                                </a:lnTo>
                                <a:lnTo>
                                  <a:pt x="65" y="482"/>
                                </a:lnTo>
                                <a:lnTo>
                                  <a:pt x="44" y="477"/>
                                </a:lnTo>
                                <a:lnTo>
                                  <a:pt x="25" y="475"/>
                                </a:lnTo>
                                <a:lnTo>
                                  <a:pt x="10" y="471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194" y="1890"/>
                            <a:ext cx="71" cy="48"/>
                          </a:xfrm>
                          <a:custGeom>
                            <a:avLst/>
                            <a:gdLst>
                              <a:gd name="T0" fmla="*/ 0 w 141"/>
                              <a:gd name="T1" fmla="*/ 97 h 97"/>
                              <a:gd name="T2" fmla="*/ 62 w 141"/>
                              <a:gd name="T3" fmla="*/ 0 h 97"/>
                              <a:gd name="T4" fmla="*/ 71 w 141"/>
                              <a:gd name="T5" fmla="*/ 0 h 97"/>
                              <a:gd name="T6" fmla="*/ 81 w 141"/>
                              <a:gd name="T7" fmla="*/ 0 h 97"/>
                              <a:gd name="T8" fmla="*/ 94 w 141"/>
                              <a:gd name="T9" fmla="*/ 0 h 97"/>
                              <a:gd name="T10" fmla="*/ 106 w 141"/>
                              <a:gd name="T11" fmla="*/ 2 h 97"/>
                              <a:gd name="T12" fmla="*/ 117 w 141"/>
                              <a:gd name="T13" fmla="*/ 3 h 97"/>
                              <a:gd name="T14" fmla="*/ 127 w 141"/>
                              <a:gd name="T15" fmla="*/ 4 h 97"/>
                              <a:gd name="T16" fmla="*/ 136 w 141"/>
                              <a:gd name="T17" fmla="*/ 5 h 97"/>
                              <a:gd name="T18" fmla="*/ 141 w 141"/>
                              <a:gd name="T19" fmla="*/ 5 h 97"/>
                              <a:gd name="T20" fmla="*/ 131 w 141"/>
                              <a:gd name="T21" fmla="*/ 13 h 97"/>
                              <a:gd name="T22" fmla="*/ 115 w 141"/>
                              <a:gd name="T23" fmla="*/ 24 h 97"/>
                              <a:gd name="T24" fmla="*/ 93 w 141"/>
                              <a:gd name="T25" fmla="*/ 36 h 97"/>
                              <a:gd name="T26" fmla="*/ 71 w 141"/>
                              <a:gd name="T27" fmla="*/ 51 h 97"/>
                              <a:gd name="T28" fmla="*/ 48 w 141"/>
                              <a:gd name="T29" fmla="*/ 65 h 97"/>
                              <a:gd name="T30" fmla="*/ 26 w 141"/>
                              <a:gd name="T31" fmla="*/ 78 h 97"/>
                              <a:gd name="T32" fmla="*/ 10 w 141"/>
                              <a:gd name="T33" fmla="*/ 89 h 97"/>
                              <a:gd name="T34" fmla="*/ 0 w 141"/>
                              <a:gd name="T35" fmla="*/ 9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1" h="97">
                                <a:moveTo>
                                  <a:pt x="0" y="97"/>
                                </a:moveTo>
                                <a:lnTo>
                                  <a:pt x="62" y="0"/>
                                </a:lnTo>
                                <a:lnTo>
                                  <a:pt x="71" y="0"/>
                                </a:lnTo>
                                <a:lnTo>
                                  <a:pt x="81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2"/>
                                </a:lnTo>
                                <a:lnTo>
                                  <a:pt x="117" y="3"/>
                                </a:lnTo>
                                <a:lnTo>
                                  <a:pt x="127" y="4"/>
                                </a:lnTo>
                                <a:lnTo>
                                  <a:pt x="136" y="5"/>
                                </a:lnTo>
                                <a:lnTo>
                                  <a:pt x="141" y="5"/>
                                </a:lnTo>
                                <a:lnTo>
                                  <a:pt x="131" y="13"/>
                                </a:lnTo>
                                <a:lnTo>
                                  <a:pt x="115" y="24"/>
                                </a:lnTo>
                                <a:lnTo>
                                  <a:pt x="93" y="36"/>
                                </a:lnTo>
                                <a:lnTo>
                                  <a:pt x="71" y="51"/>
                                </a:lnTo>
                                <a:lnTo>
                                  <a:pt x="48" y="65"/>
                                </a:lnTo>
                                <a:lnTo>
                                  <a:pt x="26" y="78"/>
                                </a:lnTo>
                                <a:lnTo>
                                  <a:pt x="10" y="89"/>
                                </a:lnTo>
                                <a:lnTo>
                                  <a:pt x="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802" y="2024"/>
                            <a:ext cx="245" cy="128"/>
                          </a:xfrm>
                          <a:custGeom>
                            <a:avLst/>
                            <a:gdLst>
                              <a:gd name="T0" fmla="*/ 0 w 489"/>
                              <a:gd name="T1" fmla="*/ 155 h 256"/>
                              <a:gd name="T2" fmla="*/ 489 w 489"/>
                              <a:gd name="T3" fmla="*/ 0 h 256"/>
                              <a:gd name="T4" fmla="*/ 485 w 489"/>
                              <a:gd name="T5" fmla="*/ 235 h 256"/>
                              <a:gd name="T6" fmla="*/ 439 w 489"/>
                              <a:gd name="T7" fmla="*/ 256 h 256"/>
                              <a:gd name="T8" fmla="*/ 0 w 489"/>
                              <a:gd name="T9" fmla="*/ 155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" h="256">
                                <a:moveTo>
                                  <a:pt x="0" y="155"/>
                                </a:moveTo>
                                <a:lnTo>
                                  <a:pt x="489" y="0"/>
                                </a:lnTo>
                                <a:lnTo>
                                  <a:pt x="485" y="235"/>
                                </a:lnTo>
                                <a:lnTo>
                                  <a:pt x="439" y="256"/>
                                </a:lnTo>
                                <a:lnTo>
                                  <a:pt x="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146" y="2069"/>
                            <a:ext cx="42" cy="14"/>
                          </a:xfrm>
                          <a:custGeom>
                            <a:avLst/>
                            <a:gdLst>
                              <a:gd name="T0" fmla="*/ 53 w 84"/>
                              <a:gd name="T1" fmla="*/ 27 h 27"/>
                              <a:gd name="T2" fmla="*/ 84 w 84"/>
                              <a:gd name="T3" fmla="*/ 13 h 27"/>
                              <a:gd name="T4" fmla="*/ 74 w 84"/>
                              <a:gd name="T5" fmla="*/ 11 h 27"/>
                              <a:gd name="T6" fmla="*/ 62 w 84"/>
                              <a:gd name="T7" fmla="*/ 9 h 27"/>
                              <a:gd name="T8" fmla="*/ 50 w 84"/>
                              <a:gd name="T9" fmla="*/ 5 h 27"/>
                              <a:gd name="T10" fmla="*/ 36 w 84"/>
                              <a:gd name="T11" fmla="*/ 3 h 27"/>
                              <a:gd name="T12" fmla="*/ 24 w 84"/>
                              <a:gd name="T13" fmla="*/ 1 h 27"/>
                              <a:gd name="T14" fmla="*/ 14 w 84"/>
                              <a:gd name="T15" fmla="*/ 0 h 27"/>
                              <a:gd name="T16" fmla="*/ 6 w 84"/>
                              <a:gd name="T17" fmla="*/ 1 h 27"/>
                              <a:gd name="T18" fmla="*/ 1 w 84"/>
                              <a:gd name="T19" fmla="*/ 4 h 27"/>
                              <a:gd name="T20" fmla="*/ 0 w 84"/>
                              <a:gd name="T21" fmla="*/ 8 h 27"/>
                              <a:gd name="T22" fmla="*/ 3 w 84"/>
                              <a:gd name="T23" fmla="*/ 11 h 27"/>
                              <a:gd name="T24" fmla="*/ 7 w 84"/>
                              <a:gd name="T25" fmla="*/ 14 h 27"/>
                              <a:gd name="T26" fmla="*/ 14 w 84"/>
                              <a:gd name="T27" fmla="*/ 17 h 27"/>
                              <a:gd name="T28" fmla="*/ 22 w 84"/>
                              <a:gd name="T29" fmla="*/ 19 h 27"/>
                              <a:gd name="T30" fmla="*/ 31 w 84"/>
                              <a:gd name="T31" fmla="*/ 23 h 27"/>
                              <a:gd name="T32" fmla="*/ 42 w 84"/>
                              <a:gd name="T33" fmla="*/ 25 h 27"/>
                              <a:gd name="T34" fmla="*/ 53 w 84"/>
                              <a:gd name="T35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4" h="27">
                                <a:moveTo>
                                  <a:pt x="53" y="27"/>
                                </a:moveTo>
                                <a:lnTo>
                                  <a:pt x="84" y="13"/>
                                </a:lnTo>
                                <a:lnTo>
                                  <a:pt x="74" y="11"/>
                                </a:lnTo>
                                <a:lnTo>
                                  <a:pt x="62" y="9"/>
                                </a:lnTo>
                                <a:lnTo>
                                  <a:pt x="50" y="5"/>
                                </a:lnTo>
                                <a:lnTo>
                                  <a:pt x="36" y="3"/>
                                </a:lnTo>
                                <a:lnTo>
                                  <a:pt x="24" y="1"/>
                                </a:lnTo>
                                <a:lnTo>
                                  <a:pt x="14" y="0"/>
                                </a:lnTo>
                                <a:lnTo>
                                  <a:pt x="6" y="1"/>
                                </a:lnTo>
                                <a:lnTo>
                                  <a:pt x="1" y="4"/>
                                </a:lnTo>
                                <a:lnTo>
                                  <a:pt x="0" y="8"/>
                                </a:lnTo>
                                <a:lnTo>
                                  <a:pt x="3" y="11"/>
                                </a:lnTo>
                                <a:lnTo>
                                  <a:pt x="7" y="14"/>
                                </a:lnTo>
                                <a:lnTo>
                                  <a:pt x="14" y="17"/>
                                </a:lnTo>
                                <a:lnTo>
                                  <a:pt x="22" y="19"/>
                                </a:lnTo>
                                <a:lnTo>
                                  <a:pt x="31" y="23"/>
                                </a:lnTo>
                                <a:lnTo>
                                  <a:pt x="42" y="25"/>
                                </a:lnTo>
                                <a:lnTo>
                                  <a:pt x="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56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3064" y="2023"/>
                            <a:ext cx="175" cy="109"/>
                          </a:xfrm>
                          <a:custGeom>
                            <a:avLst/>
                            <a:gdLst>
                              <a:gd name="T0" fmla="*/ 282 w 348"/>
                              <a:gd name="T1" fmla="*/ 89 h 219"/>
                              <a:gd name="T2" fmla="*/ 348 w 348"/>
                              <a:gd name="T3" fmla="*/ 59 h 219"/>
                              <a:gd name="T4" fmla="*/ 3 w 348"/>
                              <a:gd name="T5" fmla="*/ 0 h 219"/>
                              <a:gd name="T6" fmla="*/ 0 w 348"/>
                              <a:gd name="T7" fmla="*/ 219 h 219"/>
                              <a:gd name="T8" fmla="*/ 192 w 348"/>
                              <a:gd name="T9" fmla="*/ 131 h 219"/>
                              <a:gd name="T10" fmla="*/ 178 w 348"/>
                              <a:gd name="T11" fmla="*/ 127 h 219"/>
                              <a:gd name="T12" fmla="*/ 164 w 348"/>
                              <a:gd name="T13" fmla="*/ 124 h 219"/>
                              <a:gd name="T14" fmla="*/ 152 w 348"/>
                              <a:gd name="T15" fmla="*/ 119 h 219"/>
                              <a:gd name="T16" fmla="*/ 141 w 348"/>
                              <a:gd name="T17" fmla="*/ 113 h 219"/>
                              <a:gd name="T18" fmla="*/ 132 w 348"/>
                              <a:gd name="T19" fmla="*/ 107 h 219"/>
                              <a:gd name="T20" fmla="*/ 128 w 348"/>
                              <a:gd name="T21" fmla="*/ 101 h 219"/>
                              <a:gd name="T22" fmla="*/ 126 w 348"/>
                              <a:gd name="T23" fmla="*/ 93 h 219"/>
                              <a:gd name="T24" fmla="*/ 130 w 348"/>
                              <a:gd name="T25" fmla="*/ 83 h 219"/>
                              <a:gd name="T26" fmla="*/ 139 w 348"/>
                              <a:gd name="T27" fmla="*/ 75 h 219"/>
                              <a:gd name="T28" fmla="*/ 155 w 348"/>
                              <a:gd name="T29" fmla="*/ 72 h 219"/>
                              <a:gd name="T30" fmla="*/ 176 w 348"/>
                              <a:gd name="T31" fmla="*/ 72 h 219"/>
                              <a:gd name="T32" fmla="*/ 199 w 348"/>
                              <a:gd name="T33" fmla="*/ 74 h 219"/>
                              <a:gd name="T34" fmla="*/ 222 w 348"/>
                              <a:gd name="T35" fmla="*/ 78 h 219"/>
                              <a:gd name="T36" fmla="*/ 245 w 348"/>
                              <a:gd name="T37" fmla="*/ 82 h 219"/>
                              <a:gd name="T38" fmla="*/ 266 w 348"/>
                              <a:gd name="T39" fmla="*/ 87 h 219"/>
                              <a:gd name="T40" fmla="*/ 282 w 348"/>
                              <a:gd name="T41" fmla="*/ 8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8" h="219">
                                <a:moveTo>
                                  <a:pt x="282" y="89"/>
                                </a:moveTo>
                                <a:lnTo>
                                  <a:pt x="348" y="59"/>
                                </a:lnTo>
                                <a:lnTo>
                                  <a:pt x="3" y="0"/>
                                </a:lnTo>
                                <a:lnTo>
                                  <a:pt x="0" y="219"/>
                                </a:lnTo>
                                <a:lnTo>
                                  <a:pt x="192" y="131"/>
                                </a:lnTo>
                                <a:lnTo>
                                  <a:pt x="178" y="127"/>
                                </a:lnTo>
                                <a:lnTo>
                                  <a:pt x="164" y="124"/>
                                </a:lnTo>
                                <a:lnTo>
                                  <a:pt x="152" y="119"/>
                                </a:lnTo>
                                <a:lnTo>
                                  <a:pt x="141" y="113"/>
                                </a:lnTo>
                                <a:lnTo>
                                  <a:pt x="132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26" y="93"/>
                                </a:lnTo>
                                <a:lnTo>
                                  <a:pt x="130" y="83"/>
                                </a:lnTo>
                                <a:lnTo>
                                  <a:pt x="139" y="75"/>
                                </a:lnTo>
                                <a:lnTo>
                                  <a:pt x="155" y="72"/>
                                </a:lnTo>
                                <a:lnTo>
                                  <a:pt x="176" y="72"/>
                                </a:lnTo>
                                <a:lnTo>
                                  <a:pt x="199" y="74"/>
                                </a:lnTo>
                                <a:lnTo>
                                  <a:pt x="222" y="78"/>
                                </a:lnTo>
                                <a:lnTo>
                                  <a:pt x="245" y="82"/>
                                </a:lnTo>
                                <a:lnTo>
                                  <a:pt x="266" y="87"/>
                                </a:lnTo>
                                <a:lnTo>
                                  <a:pt x="28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2716" y="1859"/>
                            <a:ext cx="388" cy="278"/>
                          </a:xfrm>
                          <a:custGeom>
                            <a:avLst/>
                            <a:gdLst>
                              <a:gd name="T0" fmla="*/ 759 w 774"/>
                              <a:gd name="T1" fmla="*/ 377 h 555"/>
                              <a:gd name="T2" fmla="*/ 721 w 774"/>
                              <a:gd name="T3" fmla="*/ 327 h 555"/>
                              <a:gd name="T4" fmla="*/ 675 w 774"/>
                              <a:gd name="T5" fmla="*/ 272 h 555"/>
                              <a:gd name="T6" fmla="*/ 622 w 774"/>
                              <a:gd name="T7" fmla="*/ 212 h 555"/>
                              <a:gd name="T8" fmla="*/ 566 w 774"/>
                              <a:gd name="T9" fmla="*/ 154 h 555"/>
                              <a:gd name="T10" fmla="*/ 509 w 774"/>
                              <a:gd name="T11" fmla="*/ 98 h 555"/>
                              <a:gd name="T12" fmla="*/ 454 w 774"/>
                              <a:gd name="T13" fmla="*/ 50 h 555"/>
                              <a:gd name="T14" fmla="*/ 404 w 774"/>
                              <a:gd name="T15" fmla="*/ 13 h 555"/>
                              <a:gd name="T16" fmla="*/ 364 w 774"/>
                              <a:gd name="T17" fmla="*/ 3 h 555"/>
                              <a:gd name="T18" fmla="*/ 323 w 774"/>
                              <a:gd name="T19" fmla="*/ 10 h 555"/>
                              <a:gd name="T20" fmla="*/ 272 w 774"/>
                              <a:gd name="T21" fmla="*/ 20 h 555"/>
                              <a:gd name="T22" fmla="*/ 218 w 774"/>
                              <a:gd name="T23" fmla="*/ 32 h 555"/>
                              <a:gd name="T24" fmla="*/ 162 w 774"/>
                              <a:gd name="T25" fmla="*/ 43 h 555"/>
                              <a:gd name="T26" fmla="*/ 108 w 774"/>
                              <a:gd name="T27" fmla="*/ 56 h 555"/>
                              <a:gd name="T28" fmla="*/ 61 w 774"/>
                              <a:gd name="T29" fmla="*/ 66 h 555"/>
                              <a:gd name="T30" fmla="*/ 24 w 774"/>
                              <a:gd name="T31" fmla="*/ 74 h 555"/>
                              <a:gd name="T32" fmla="*/ 107 w 774"/>
                              <a:gd name="T33" fmla="*/ 173 h 555"/>
                              <a:gd name="T34" fmla="*/ 79 w 774"/>
                              <a:gd name="T35" fmla="*/ 181 h 555"/>
                              <a:gd name="T36" fmla="*/ 51 w 774"/>
                              <a:gd name="T37" fmla="*/ 189 h 555"/>
                              <a:gd name="T38" fmla="*/ 25 w 774"/>
                              <a:gd name="T39" fmla="*/ 198 h 555"/>
                              <a:gd name="T40" fmla="*/ 0 w 774"/>
                              <a:gd name="T41" fmla="*/ 209 h 555"/>
                              <a:gd name="T42" fmla="*/ 18 w 774"/>
                              <a:gd name="T43" fmla="*/ 231 h 555"/>
                              <a:gd name="T44" fmla="*/ 46 w 774"/>
                              <a:gd name="T45" fmla="*/ 248 h 555"/>
                              <a:gd name="T46" fmla="*/ 78 w 774"/>
                              <a:gd name="T47" fmla="*/ 263 h 555"/>
                              <a:gd name="T48" fmla="*/ 115 w 774"/>
                              <a:gd name="T49" fmla="*/ 276 h 555"/>
                              <a:gd name="T50" fmla="*/ 150 w 774"/>
                              <a:gd name="T51" fmla="*/ 287 h 555"/>
                              <a:gd name="T52" fmla="*/ 185 w 774"/>
                              <a:gd name="T53" fmla="*/ 300 h 555"/>
                              <a:gd name="T54" fmla="*/ 215 w 774"/>
                              <a:gd name="T55" fmla="*/ 312 h 555"/>
                              <a:gd name="T56" fmla="*/ 237 w 774"/>
                              <a:gd name="T57" fmla="*/ 329 h 555"/>
                              <a:gd name="T58" fmla="*/ 273 w 774"/>
                              <a:gd name="T59" fmla="*/ 368 h 555"/>
                              <a:gd name="T60" fmla="*/ 322 w 774"/>
                              <a:gd name="T61" fmla="*/ 423 h 555"/>
                              <a:gd name="T62" fmla="*/ 370 w 774"/>
                              <a:gd name="T63" fmla="*/ 487 h 555"/>
                              <a:gd name="T64" fmla="*/ 410 w 774"/>
                              <a:gd name="T65" fmla="*/ 555 h 555"/>
                              <a:gd name="T66" fmla="*/ 447 w 774"/>
                              <a:gd name="T67" fmla="*/ 539 h 555"/>
                              <a:gd name="T68" fmla="*/ 493 w 774"/>
                              <a:gd name="T69" fmla="*/ 519 h 555"/>
                              <a:gd name="T70" fmla="*/ 545 w 774"/>
                              <a:gd name="T71" fmla="*/ 494 h 555"/>
                              <a:gd name="T72" fmla="*/ 599 w 774"/>
                              <a:gd name="T73" fmla="*/ 469 h 555"/>
                              <a:gd name="T74" fmla="*/ 653 w 774"/>
                              <a:gd name="T75" fmla="*/ 446 h 555"/>
                              <a:gd name="T76" fmla="*/ 702 w 774"/>
                              <a:gd name="T77" fmla="*/ 424 h 555"/>
                              <a:gd name="T78" fmla="*/ 744 w 774"/>
                              <a:gd name="T79" fmla="*/ 408 h 555"/>
                              <a:gd name="T80" fmla="*/ 774 w 774"/>
                              <a:gd name="T81" fmla="*/ 398 h 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74" h="555">
                                <a:moveTo>
                                  <a:pt x="774" y="398"/>
                                </a:moveTo>
                                <a:lnTo>
                                  <a:pt x="759" y="377"/>
                                </a:lnTo>
                                <a:lnTo>
                                  <a:pt x="742" y="354"/>
                                </a:lnTo>
                                <a:lnTo>
                                  <a:pt x="721" y="327"/>
                                </a:lnTo>
                                <a:lnTo>
                                  <a:pt x="699" y="301"/>
                                </a:lnTo>
                                <a:lnTo>
                                  <a:pt x="675" y="272"/>
                                </a:lnTo>
                                <a:lnTo>
                                  <a:pt x="649" y="242"/>
                                </a:lnTo>
                                <a:lnTo>
                                  <a:pt x="622" y="212"/>
                                </a:lnTo>
                                <a:lnTo>
                                  <a:pt x="595" y="182"/>
                                </a:lnTo>
                                <a:lnTo>
                                  <a:pt x="566" y="154"/>
                                </a:lnTo>
                                <a:lnTo>
                                  <a:pt x="537" y="125"/>
                                </a:lnTo>
                                <a:lnTo>
                                  <a:pt x="509" y="98"/>
                                </a:lnTo>
                                <a:lnTo>
                                  <a:pt x="481" y="73"/>
                                </a:lnTo>
                                <a:lnTo>
                                  <a:pt x="454" y="50"/>
                                </a:lnTo>
                                <a:lnTo>
                                  <a:pt x="428" y="30"/>
                                </a:lnTo>
                                <a:lnTo>
                                  <a:pt x="404" y="13"/>
                                </a:lnTo>
                                <a:lnTo>
                                  <a:pt x="381" y="0"/>
                                </a:lnTo>
                                <a:lnTo>
                                  <a:pt x="364" y="3"/>
                                </a:lnTo>
                                <a:lnTo>
                                  <a:pt x="345" y="6"/>
                                </a:lnTo>
                                <a:lnTo>
                                  <a:pt x="323" y="10"/>
                                </a:lnTo>
                                <a:lnTo>
                                  <a:pt x="299" y="15"/>
                                </a:lnTo>
                                <a:lnTo>
                                  <a:pt x="272" y="20"/>
                                </a:lnTo>
                                <a:lnTo>
                                  <a:pt x="246" y="26"/>
                                </a:lnTo>
                                <a:lnTo>
                                  <a:pt x="218" y="32"/>
                                </a:lnTo>
                                <a:lnTo>
                                  <a:pt x="189" y="37"/>
                                </a:lnTo>
                                <a:lnTo>
                                  <a:pt x="162" y="43"/>
                                </a:lnTo>
                                <a:lnTo>
                                  <a:pt x="134" y="50"/>
                                </a:lnTo>
                                <a:lnTo>
                                  <a:pt x="108" y="56"/>
                                </a:lnTo>
                                <a:lnTo>
                                  <a:pt x="84" y="60"/>
                                </a:lnTo>
                                <a:lnTo>
                                  <a:pt x="61" y="66"/>
                                </a:lnTo>
                                <a:lnTo>
                                  <a:pt x="41" y="70"/>
                                </a:lnTo>
                                <a:lnTo>
                                  <a:pt x="24" y="74"/>
                                </a:lnTo>
                                <a:lnTo>
                                  <a:pt x="10" y="76"/>
                                </a:lnTo>
                                <a:lnTo>
                                  <a:pt x="107" y="173"/>
                                </a:lnTo>
                                <a:lnTo>
                                  <a:pt x="93" y="177"/>
                                </a:lnTo>
                                <a:lnTo>
                                  <a:pt x="79" y="181"/>
                                </a:lnTo>
                                <a:lnTo>
                                  <a:pt x="65" y="185"/>
                                </a:lnTo>
                                <a:lnTo>
                                  <a:pt x="51" y="189"/>
                                </a:lnTo>
                                <a:lnTo>
                                  <a:pt x="38" y="194"/>
                                </a:lnTo>
                                <a:lnTo>
                                  <a:pt x="25" y="198"/>
                                </a:lnTo>
                                <a:lnTo>
                                  <a:pt x="11" y="203"/>
                                </a:lnTo>
                                <a:lnTo>
                                  <a:pt x="0" y="209"/>
                                </a:lnTo>
                                <a:lnTo>
                                  <a:pt x="8" y="220"/>
                                </a:lnTo>
                                <a:lnTo>
                                  <a:pt x="18" y="231"/>
                                </a:lnTo>
                                <a:lnTo>
                                  <a:pt x="31" y="240"/>
                                </a:lnTo>
                                <a:lnTo>
                                  <a:pt x="46" y="248"/>
                                </a:lnTo>
                                <a:lnTo>
                                  <a:pt x="61" y="255"/>
                                </a:lnTo>
                                <a:lnTo>
                                  <a:pt x="78" y="263"/>
                                </a:lnTo>
                                <a:lnTo>
                                  <a:pt x="96" y="269"/>
                                </a:lnTo>
                                <a:lnTo>
                                  <a:pt x="115" y="276"/>
                                </a:lnTo>
                                <a:lnTo>
                                  <a:pt x="133" y="281"/>
                                </a:lnTo>
                                <a:lnTo>
                                  <a:pt x="150" y="287"/>
                                </a:lnTo>
                                <a:lnTo>
                                  <a:pt x="169" y="293"/>
                                </a:lnTo>
                                <a:lnTo>
                                  <a:pt x="185" y="300"/>
                                </a:lnTo>
                                <a:lnTo>
                                  <a:pt x="201" y="306"/>
                                </a:lnTo>
                                <a:lnTo>
                                  <a:pt x="215" y="312"/>
                                </a:lnTo>
                                <a:lnTo>
                                  <a:pt x="226" y="321"/>
                                </a:lnTo>
                                <a:lnTo>
                                  <a:pt x="237" y="329"/>
                                </a:lnTo>
                                <a:lnTo>
                                  <a:pt x="253" y="346"/>
                                </a:lnTo>
                                <a:lnTo>
                                  <a:pt x="273" y="368"/>
                                </a:lnTo>
                                <a:lnTo>
                                  <a:pt x="298" y="393"/>
                                </a:lnTo>
                                <a:lnTo>
                                  <a:pt x="322" y="423"/>
                                </a:lnTo>
                                <a:lnTo>
                                  <a:pt x="347" y="454"/>
                                </a:lnTo>
                                <a:lnTo>
                                  <a:pt x="370" y="487"/>
                                </a:lnTo>
                                <a:lnTo>
                                  <a:pt x="392" y="521"/>
                                </a:lnTo>
                                <a:lnTo>
                                  <a:pt x="410" y="555"/>
                                </a:lnTo>
                                <a:lnTo>
                                  <a:pt x="428" y="548"/>
                                </a:lnTo>
                                <a:lnTo>
                                  <a:pt x="447" y="539"/>
                                </a:lnTo>
                                <a:lnTo>
                                  <a:pt x="469" y="529"/>
                                </a:lnTo>
                                <a:lnTo>
                                  <a:pt x="493" y="519"/>
                                </a:lnTo>
                                <a:lnTo>
                                  <a:pt x="519" y="507"/>
                                </a:lnTo>
                                <a:lnTo>
                                  <a:pt x="545" y="494"/>
                                </a:lnTo>
                                <a:lnTo>
                                  <a:pt x="572" y="482"/>
                                </a:lnTo>
                                <a:lnTo>
                                  <a:pt x="599" y="469"/>
                                </a:lnTo>
                                <a:lnTo>
                                  <a:pt x="627" y="458"/>
                                </a:lnTo>
                                <a:lnTo>
                                  <a:pt x="653" y="446"/>
                                </a:lnTo>
                                <a:lnTo>
                                  <a:pt x="679" y="434"/>
                                </a:lnTo>
                                <a:lnTo>
                                  <a:pt x="702" y="424"/>
                                </a:lnTo>
                                <a:lnTo>
                                  <a:pt x="723" y="416"/>
                                </a:lnTo>
                                <a:lnTo>
                                  <a:pt x="744" y="408"/>
                                </a:lnTo>
                                <a:lnTo>
                                  <a:pt x="760" y="402"/>
                                </a:lnTo>
                                <a:lnTo>
                                  <a:pt x="774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760" y="1880"/>
                            <a:ext cx="317" cy="236"/>
                          </a:xfrm>
                          <a:custGeom>
                            <a:avLst/>
                            <a:gdLst>
                              <a:gd name="T0" fmla="*/ 634 w 634"/>
                              <a:gd name="T1" fmla="*/ 337 h 472"/>
                              <a:gd name="T2" fmla="*/ 625 w 634"/>
                              <a:gd name="T3" fmla="*/ 326 h 472"/>
                              <a:gd name="T4" fmla="*/ 613 w 634"/>
                              <a:gd name="T5" fmla="*/ 311 h 472"/>
                              <a:gd name="T6" fmla="*/ 597 w 634"/>
                              <a:gd name="T7" fmla="*/ 292 h 472"/>
                              <a:gd name="T8" fmla="*/ 579 w 634"/>
                              <a:gd name="T9" fmla="*/ 270 h 472"/>
                              <a:gd name="T10" fmla="*/ 558 w 634"/>
                              <a:gd name="T11" fmla="*/ 247 h 472"/>
                              <a:gd name="T12" fmla="*/ 535 w 634"/>
                              <a:gd name="T13" fmla="*/ 222 h 472"/>
                              <a:gd name="T14" fmla="*/ 511 w 634"/>
                              <a:gd name="T15" fmla="*/ 196 h 472"/>
                              <a:gd name="T16" fmla="*/ 486 w 634"/>
                              <a:gd name="T17" fmla="*/ 168 h 472"/>
                              <a:gd name="T18" fmla="*/ 459 w 634"/>
                              <a:gd name="T19" fmla="*/ 142 h 472"/>
                              <a:gd name="T20" fmla="*/ 432 w 634"/>
                              <a:gd name="T21" fmla="*/ 115 h 472"/>
                              <a:gd name="T22" fmla="*/ 405 w 634"/>
                              <a:gd name="T23" fmla="*/ 90 h 472"/>
                              <a:gd name="T24" fmla="*/ 379 w 634"/>
                              <a:gd name="T25" fmla="*/ 66 h 472"/>
                              <a:gd name="T26" fmla="*/ 352 w 634"/>
                              <a:gd name="T27" fmla="*/ 45 h 472"/>
                              <a:gd name="T28" fmla="*/ 328 w 634"/>
                              <a:gd name="T29" fmla="*/ 26 h 472"/>
                              <a:gd name="T30" fmla="*/ 304 w 634"/>
                              <a:gd name="T31" fmla="*/ 11 h 472"/>
                              <a:gd name="T32" fmla="*/ 283 w 634"/>
                              <a:gd name="T33" fmla="*/ 0 h 472"/>
                              <a:gd name="T34" fmla="*/ 0 w 634"/>
                              <a:gd name="T35" fmla="*/ 55 h 472"/>
                              <a:gd name="T36" fmla="*/ 12 w 634"/>
                              <a:gd name="T37" fmla="*/ 67 h 472"/>
                              <a:gd name="T38" fmla="*/ 28 w 634"/>
                              <a:gd name="T39" fmla="*/ 83 h 472"/>
                              <a:gd name="T40" fmla="*/ 46 w 634"/>
                              <a:gd name="T41" fmla="*/ 102 h 472"/>
                              <a:gd name="T42" fmla="*/ 67 w 634"/>
                              <a:gd name="T43" fmla="*/ 124 h 472"/>
                              <a:gd name="T44" fmla="*/ 90 w 634"/>
                              <a:gd name="T45" fmla="*/ 151 h 472"/>
                              <a:gd name="T46" fmla="*/ 115 w 634"/>
                              <a:gd name="T47" fmla="*/ 178 h 472"/>
                              <a:gd name="T48" fmla="*/ 140 w 634"/>
                              <a:gd name="T49" fmla="*/ 208 h 472"/>
                              <a:gd name="T50" fmla="*/ 167 w 634"/>
                              <a:gd name="T51" fmla="*/ 239 h 472"/>
                              <a:gd name="T52" fmla="*/ 193 w 634"/>
                              <a:gd name="T53" fmla="*/ 270 h 472"/>
                              <a:gd name="T54" fmla="*/ 220 w 634"/>
                              <a:gd name="T55" fmla="*/ 303 h 472"/>
                              <a:gd name="T56" fmla="*/ 244 w 634"/>
                              <a:gd name="T57" fmla="*/ 335 h 472"/>
                              <a:gd name="T58" fmla="*/ 268 w 634"/>
                              <a:gd name="T59" fmla="*/ 366 h 472"/>
                              <a:gd name="T60" fmla="*/ 289 w 634"/>
                              <a:gd name="T61" fmla="*/ 395 h 472"/>
                              <a:gd name="T62" fmla="*/ 308 w 634"/>
                              <a:gd name="T63" fmla="*/ 424 h 472"/>
                              <a:gd name="T64" fmla="*/ 323 w 634"/>
                              <a:gd name="T65" fmla="*/ 449 h 472"/>
                              <a:gd name="T66" fmla="*/ 336 w 634"/>
                              <a:gd name="T67" fmla="*/ 472 h 472"/>
                              <a:gd name="T68" fmla="*/ 349 w 634"/>
                              <a:gd name="T69" fmla="*/ 466 h 472"/>
                              <a:gd name="T70" fmla="*/ 365 w 634"/>
                              <a:gd name="T71" fmla="*/ 458 h 472"/>
                              <a:gd name="T72" fmla="*/ 383 w 634"/>
                              <a:gd name="T73" fmla="*/ 450 h 472"/>
                              <a:gd name="T74" fmla="*/ 403 w 634"/>
                              <a:gd name="T75" fmla="*/ 441 h 472"/>
                              <a:gd name="T76" fmla="*/ 425 w 634"/>
                              <a:gd name="T77" fmla="*/ 430 h 472"/>
                              <a:gd name="T78" fmla="*/ 448 w 634"/>
                              <a:gd name="T79" fmla="*/ 420 h 472"/>
                              <a:gd name="T80" fmla="*/ 471 w 634"/>
                              <a:gd name="T81" fmla="*/ 410 h 472"/>
                              <a:gd name="T82" fmla="*/ 494 w 634"/>
                              <a:gd name="T83" fmla="*/ 399 h 472"/>
                              <a:gd name="T84" fmla="*/ 517 w 634"/>
                              <a:gd name="T85" fmla="*/ 389 h 472"/>
                              <a:gd name="T86" fmla="*/ 540 w 634"/>
                              <a:gd name="T87" fmla="*/ 379 h 472"/>
                              <a:gd name="T88" fmla="*/ 560 w 634"/>
                              <a:gd name="T89" fmla="*/ 369 h 472"/>
                              <a:gd name="T90" fmla="*/ 580 w 634"/>
                              <a:gd name="T91" fmla="*/ 361 h 472"/>
                              <a:gd name="T92" fmla="*/ 597 w 634"/>
                              <a:gd name="T93" fmla="*/ 353 h 472"/>
                              <a:gd name="T94" fmla="*/ 613 w 634"/>
                              <a:gd name="T95" fmla="*/ 346 h 472"/>
                              <a:gd name="T96" fmla="*/ 625 w 634"/>
                              <a:gd name="T97" fmla="*/ 341 h 472"/>
                              <a:gd name="T98" fmla="*/ 634 w 634"/>
                              <a:gd name="T99" fmla="*/ 337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34" h="472">
                                <a:moveTo>
                                  <a:pt x="634" y="337"/>
                                </a:moveTo>
                                <a:lnTo>
                                  <a:pt x="625" y="326"/>
                                </a:lnTo>
                                <a:lnTo>
                                  <a:pt x="613" y="311"/>
                                </a:lnTo>
                                <a:lnTo>
                                  <a:pt x="597" y="292"/>
                                </a:lnTo>
                                <a:lnTo>
                                  <a:pt x="579" y="270"/>
                                </a:lnTo>
                                <a:lnTo>
                                  <a:pt x="558" y="247"/>
                                </a:lnTo>
                                <a:lnTo>
                                  <a:pt x="535" y="222"/>
                                </a:lnTo>
                                <a:lnTo>
                                  <a:pt x="511" y="196"/>
                                </a:lnTo>
                                <a:lnTo>
                                  <a:pt x="486" y="168"/>
                                </a:lnTo>
                                <a:lnTo>
                                  <a:pt x="459" y="142"/>
                                </a:lnTo>
                                <a:lnTo>
                                  <a:pt x="432" y="115"/>
                                </a:lnTo>
                                <a:lnTo>
                                  <a:pt x="405" y="90"/>
                                </a:lnTo>
                                <a:lnTo>
                                  <a:pt x="379" y="66"/>
                                </a:lnTo>
                                <a:lnTo>
                                  <a:pt x="352" y="45"/>
                                </a:lnTo>
                                <a:lnTo>
                                  <a:pt x="328" y="26"/>
                                </a:lnTo>
                                <a:lnTo>
                                  <a:pt x="304" y="11"/>
                                </a:lnTo>
                                <a:lnTo>
                                  <a:pt x="283" y="0"/>
                                </a:lnTo>
                                <a:lnTo>
                                  <a:pt x="0" y="55"/>
                                </a:lnTo>
                                <a:lnTo>
                                  <a:pt x="12" y="67"/>
                                </a:lnTo>
                                <a:lnTo>
                                  <a:pt x="28" y="83"/>
                                </a:lnTo>
                                <a:lnTo>
                                  <a:pt x="46" y="102"/>
                                </a:lnTo>
                                <a:lnTo>
                                  <a:pt x="67" y="124"/>
                                </a:lnTo>
                                <a:lnTo>
                                  <a:pt x="90" y="151"/>
                                </a:lnTo>
                                <a:lnTo>
                                  <a:pt x="115" y="178"/>
                                </a:lnTo>
                                <a:lnTo>
                                  <a:pt x="140" y="208"/>
                                </a:lnTo>
                                <a:lnTo>
                                  <a:pt x="167" y="239"/>
                                </a:lnTo>
                                <a:lnTo>
                                  <a:pt x="193" y="270"/>
                                </a:lnTo>
                                <a:lnTo>
                                  <a:pt x="220" y="303"/>
                                </a:lnTo>
                                <a:lnTo>
                                  <a:pt x="244" y="335"/>
                                </a:lnTo>
                                <a:lnTo>
                                  <a:pt x="268" y="366"/>
                                </a:lnTo>
                                <a:lnTo>
                                  <a:pt x="289" y="395"/>
                                </a:lnTo>
                                <a:lnTo>
                                  <a:pt x="308" y="424"/>
                                </a:lnTo>
                                <a:lnTo>
                                  <a:pt x="323" y="449"/>
                                </a:lnTo>
                                <a:lnTo>
                                  <a:pt x="336" y="472"/>
                                </a:lnTo>
                                <a:lnTo>
                                  <a:pt x="349" y="466"/>
                                </a:lnTo>
                                <a:lnTo>
                                  <a:pt x="365" y="458"/>
                                </a:lnTo>
                                <a:lnTo>
                                  <a:pt x="383" y="450"/>
                                </a:lnTo>
                                <a:lnTo>
                                  <a:pt x="403" y="441"/>
                                </a:lnTo>
                                <a:lnTo>
                                  <a:pt x="425" y="430"/>
                                </a:lnTo>
                                <a:lnTo>
                                  <a:pt x="448" y="420"/>
                                </a:lnTo>
                                <a:lnTo>
                                  <a:pt x="471" y="410"/>
                                </a:lnTo>
                                <a:lnTo>
                                  <a:pt x="494" y="399"/>
                                </a:lnTo>
                                <a:lnTo>
                                  <a:pt x="517" y="389"/>
                                </a:lnTo>
                                <a:lnTo>
                                  <a:pt x="540" y="379"/>
                                </a:lnTo>
                                <a:lnTo>
                                  <a:pt x="560" y="369"/>
                                </a:lnTo>
                                <a:lnTo>
                                  <a:pt x="580" y="361"/>
                                </a:lnTo>
                                <a:lnTo>
                                  <a:pt x="597" y="353"/>
                                </a:lnTo>
                                <a:lnTo>
                                  <a:pt x="613" y="346"/>
                                </a:lnTo>
                                <a:lnTo>
                                  <a:pt x="625" y="341"/>
                                </a:lnTo>
                                <a:lnTo>
                                  <a:pt x="634" y="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2749" y="1958"/>
                            <a:ext cx="70" cy="36"/>
                          </a:xfrm>
                          <a:custGeom>
                            <a:avLst/>
                            <a:gdLst>
                              <a:gd name="T0" fmla="*/ 142 w 142"/>
                              <a:gd name="T1" fmla="*/ 72 h 72"/>
                              <a:gd name="T2" fmla="*/ 68 w 142"/>
                              <a:gd name="T3" fmla="*/ 0 h 72"/>
                              <a:gd name="T4" fmla="*/ 60 w 142"/>
                              <a:gd name="T5" fmla="*/ 3 h 72"/>
                              <a:gd name="T6" fmla="*/ 51 w 142"/>
                              <a:gd name="T7" fmla="*/ 5 h 72"/>
                              <a:gd name="T8" fmla="*/ 40 w 142"/>
                              <a:gd name="T9" fmla="*/ 7 h 72"/>
                              <a:gd name="T10" fmla="*/ 30 w 142"/>
                              <a:gd name="T11" fmla="*/ 11 h 72"/>
                              <a:gd name="T12" fmla="*/ 21 w 142"/>
                              <a:gd name="T13" fmla="*/ 14 h 72"/>
                              <a:gd name="T14" fmla="*/ 12 w 142"/>
                              <a:gd name="T15" fmla="*/ 18 h 72"/>
                              <a:gd name="T16" fmla="*/ 5 w 142"/>
                              <a:gd name="T17" fmla="*/ 20 h 72"/>
                              <a:gd name="T18" fmla="*/ 0 w 142"/>
                              <a:gd name="T19" fmla="*/ 21 h 72"/>
                              <a:gd name="T20" fmla="*/ 10 w 142"/>
                              <a:gd name="T21" fmla="*/ 26 h 72"/>
                              <a:gd name="T22" fmla="*/ 27 w 142"/>
                              <a:gd name="T23" fmla="*/ 32 h 72"/>
                              <a:gd name="T24" fmla="*/ 48 w 142"/>
                              <a:gd name="T25" fmla="*/ 40 h 72"/>
                              <a:gd name="T26" fmla="*/ 71 w 142"/>
                              <a:gd name="T27" fmla="*/ 47 h 72"/>
                              <a:gd name="T28" fmla="*/ 93 w 142"/>
                              <a:gd name="T29" fmla="*/ 53 h 72"/>
                              <a:gd name="T30" fmla="*/ 115 w 142"/>
                              <a:gd name="T31" fmla="*/ 61 h 72"/>
                              <a:gd name="T32" fmla="*/ 131 w 142"/>
                              <a:gd name="T33" fmla="*/ 67 h 72"/>
                              <a:gd name="T34" fmla="*/ 142 w 142"/>
                              <a:gd name="T35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2" h="72">
                                <a:moveTo>
                                  <a:pt x="142" y="72"/>
                                </a:moveTo>
                                <a:lnTo>
                                  <a:pt x="68" y="0"/>
                                </a:lnTo>
                                <a:lnTo>
                                  <a:pt x="60" y="3"/>
                                </a:lnTo>
                                <a:lnTo>
                                  <a:pt x="51" y="5"/>
                                </a:lnTo>
                                <a:lnTo>
                                  <a:pt x="40" y="7"/>
                                </a:lnTo>
                                <a:lnTo>
                                  <a:pt x="30" y="11"/>
                                </a:lnTo>
                                <a:lnTo>
                                  <a:pt x="21" y="14"/>
                                </a:lnTo>
                                <a:lnTo>
                                  <a:pt x="12" y="18"/>
                                </a:lnTo>
                                <a:lnTo>
                                  <a:pt x="5" y="20"/>
                                </a:lnTo>
                                <a:lnTo>
                                  <a:pt x="0" y="21"/>
                                </a:lnTo>
                                <a:lnTo>
                                  <a:pt x="10" y="26"/>
                                </a:lnTo>
                                <a:lnTo>
                                  <a:pt x="27" y="32"/>
                                </a:lnTo>
                                <a:lnTo>
                                  <a:pt x="48" y="40"/>
                                </a:lnTo>
                                <a:lnTo>
                                  <a:pt x="71" y="47"/>
                                </a:lnTo>
                                <a:lnTo>
                                  <a:pt x="93" y="53"/>
                                </a:lnTo>
                                <a:lnTo>
                                  <a:pt x="115" y="61"/>
                                </a:lnTo>
                                <a:lnTo>
                                  <a:pt x="131" y="67"/>
                                </a:lnTo>
                                <a:lnTo>
                                  <a:pt x="142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837" y="1912"/>
                            <a:ext cx="418" cy="249"/>
                          </a:xfrm>
                          <a:custGeom>
                            <a:avLst/>
                            <a:gdLst>
                              <a:gd name="T0" fmla="*/ 16 w 837"/>
                              <a:gd name="T1" fmla="*/ 392 h 500"/>
                              <a:gd name="T2" fmla="*/ 57 w 837"/>
                              <a:gd name="T3" fmla="*/ 340 h 500"/>
                              <a:gd name="T4" fmla="*/ 106 w 837"/>
                              <a:gd name="T5" fmla="*/ 281 h 500"/>
                              <a:gd name="T6" fmla="*/ 160 w 837"/>
                              <a:gd name="T7" fmla="*/ 220 h 500"/>
                              <a:gd name="T8" fmla="*/ 219 w 837"/>
                              <a:gd name="T9" fmla="*/ 159 h 500"/>
                              <a:gd name="T10" fmla="*/ 279 w 837"/>
                              <a:gd name="T11" fmla="*/ 103 h 500"/>
                              <a:gd name="T12" fmla="*/ 337 w 837"/>
                              <a:gd name="T13" fmla="*/ 53 h 500"/>
                              <a:gd name="T14" fmla="*/ 392 w 837"/>
                              <a:gd name="T15" fmla="*/ 14 h 500"/>
                              <a:gd name="T16" fmla="*/ 435 w 837"/>
                              <a:gd name="T17" fmla="*/ 3 h 500"/>
                              <a:gd name="T18" fmla="*/ 481 w 837"/>
                              <a:gd name="T19" fmla="*/ 11 h 500"/>
                              <a:gd name="T20" fmla="*/ 537 w 837"/>
                              <a:gd name="T21" fmla="*/ 22 h 500"/>
                              <a:gd name="T22" fmla="*/ 597 w 837"/>
                              <a:gd name="T23" fmla="*/ 35 h 500"/>
                              <a:gd name="T24" fmla="*/ 658 w 837"/>
                              <a:gd name="T25" fmla="*/ 49 h 500"/>
                              <a:gd name="T26" fmla="*/ 718 w 837"/>
                              <a:gd name="T27" fmla="*/ 61 h 500"/>
                              <a:gd name="T28" fmla="*/ 770 w 837"/>
                              <a:gd name="T29" fmla="*/ 73 h 500"/>
                              <a:gd name="T30" fmla="*/ 812 w 837"/>
                              <a:gd name="T31" fmla="*/ 81 h 500"/>
                              <a:gd name="T32" fmla="*/ 719 w 837"/>
                              <a:gd name="T33" fmla="*/ 191 h 500"/>
                              <a:gd name="T34" fmla="*/ 749 w 837"/>
                              <a:gd name="T35" fmla="*/ 199 h 500"/>
                              <a:gd name="T36" fmla="*/ 780 w 837"/>
                              <a:gd name="T37" fmla="*/ 209 h 500"/>
                              <a:gd name="T38" fmla="*/ 810 w 837"/>
                              <a:gd name="T39" fmla="*/ 219 h 500"/>
                              <a:gd name="T40" fmla="*/ 837 w 837"/>
                              <a:gd name="T41" fmla="*/ 230 h 500"/>
                              <a:gd name="T42" fmla="*/ 816 w 837"/>
                              <a:gd name="T43" fmla="*/ 255 h 500"/>
                              <a:gd name="T44" fmla="*/ 787 w 837"/>
                              <a:gd name="T45" fmla="*/ 274 h 500"/>
                              <a:gd name="T46" fmla="*/ 751 w 837"/>
                              <a:gd name="T47" fmla="*/ 290 h 500"/>
                              <a:gd name="T48" fmla="*/ 711 w 837"/>
                              <a:gd name="T49" fmla="*/ 304 h 500"/>
                              <a:gd name="T50" fmla="*/ 671 w 837"/>
                              <a:gd name="T51" fmla="*/ 317 h 500"/>
                              <a:gd name="T52" fmla="*/ 633 w 837"/>
                              <a:gd name="T53" fmla="*/ 331 h 500"/>
                              <a:gd name="T54" fmla="*/ 601 w 837"/>
                              <a:gd name="T55" fmla="*/ 346 h 500"/>
                              <a:gd name="T56" fmla="*/ 577 w 837"/>
                              <a:gd name="T57" fmla="*/ 363 h 500"/>
                              <a:gd name="T58" fmla="*/ 556 w 837"/>
                              <a:gd name="T59" fmla="*/ 380 h 500"/>
                              <a:gd name="T60" fmla="*/ 527 w 837"/>
                              <a:gd name="T61" fmla="*/ 401 h 500"/>
                              <a:gd name="T62" fmla="*/ 494 w 837"/>
                              <a:gd name="T63" fmla="*/ 424 h 500"/>
                              <a:gd name="T64" fmla="*/ 459 w 837"/>
                              <a:gd name="T65" fmla="*/ 446 h 500"/>
                              <a:gd name="T66" fmla="*/ 426 w 837"/>
                              <a:gd name="T67" fmla="*/ 466 h 500"/>
                              <a:gd name="T68" fmla="*/ 397 w 837"/>
                              <a:gd name="T69" fmla="*/ 484 h 500"/>
                              <a:gd name="T70" fmla="*/ 377 w 837"/>
                              <a:gd name="T71" fmla="*/ 495 h 500"/>
                              <a:gd name="T72" fmla="*/ 367 w 837"/>
                              <a:gd name="T73" fmla="*/ 500 h 500"/>
                              <a:gd name="T74" fmla="*/ 344 w 837"/>
                              <a:gd name="T75" fmla="*/ 495 h 500"/>
                              <a:gd name="T76" fmla="*/ 305 w 837"/>
                              <a:gd name="T77" fmla="*/ 486 h 500"/>
                              <a:gd name="T78" fmla="*/ 255 w 837"/>
                              <a:gd name="T79" fmla="*/ 475 h 500"/>
                              <a:gd name="T80" fmla="*/ 197 w 837"/>
                              <a:gd name="T81" fmla="*/ 462 h 500"/>
                              <a:gd name="T82" fmla="*/ 138 w 837"/>
                              <a:gd name="T83" fmla="*/ 448 h 500"/>
                              <a:gd name="T84" fmla="*/ 82 w 837"/>
                              <a:gd name="T85" fmla="*/ 434 h 500"/>
                              <a:gd name="T86" fmla="*/ 35 w 837"/>
                              <a:gd name="T87" fmla="*/ 423 h 500"/>
                              <a:gd name="T88" fmla="*/ 0 w 837"/>
                              <a:gd name="T89" fmla="*/ 414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37" h="500">
                                <a:moveTo>
                                  <a:pt x="0" y="414"/>
                                </a:moveTo>
                                <a:lnTo>
                                  <a:pt x="16" y="392"/>
                                </a:lnTo>
                                <a:lnTo>
                                  <a:pt x="35" y="366"/>
                                </a:lnTo>
                                <a:lnTo>
                                  <a:pt x="57" y="340"/>
                                </a:lnTo>
                                <a:lnTo>
                                  <a:pt x="81" y="311"/>
                                </a:lnTo>
                                <a:lnTo>
                                  <a:pt x="106" y="281"/>
                                </a:lnTo>
                                <a:lnTo>
                                  <a:pt x="133" y="251"/>
                                </a:lnTo>
                                <a:lnTo>
                                  <a:pt x="160" y="220"/>
                                </a:lnTo>
                                <a:lnTo>
                                  <a:pt x="190" y="189"/>
                                </a:lnTo>
                                <a:lnTo>
                                  <a:pt x="219" y="159"/>
                                </a:lnTo>
                                <a:lnTo>
                                  <a:pt x="249" y="130"/>
                                </a:lnTo>
                                <a:lnTo>
                                  <a:pt x="279" y="103"/>
                                </a:lnTo>
                                <a:lnTo>
                                  <a:pt x="309" y="76"/>
                                </a:lnTo>
                                <a:lnTo>
                                  <a:pt x="337" y="53"/>
                                </a:lnTo>
                                <a:lnTo>
                                  <a:pt x="365" y="32"/>
                                </a:lnTo>
                                <a:lnTo>
                                  <a:pt x="392" y="14"/>
                                </a:lnTo>
                                <a:lnTo>
                                  <a:pt x="417" y="0"/>
                                </a:lnTo>
                                <a:lnTo>
                                  <a:pt x="435" y="3"/>
                                </a:lnTo>
                                <a:lnTo>
                                  <a:pt x="457" y="7"/>
                                </a:lnTo>
                                <a:lnTo>
                                  <a:pt x="481" y="11"/>
                                </a:lnTo>
                                <a:lnTo>
                                  <a:pt x="508" y="16"/>
                                </a:lnTo>
                                <a:lnTo>
                                  <a:pt x="537" y="22"/>
                                </a:lnTo>
                                <a:lnTo>
                                  <a:pt x="566" y="28"/>
                                </a:lnTo>
                                <a:lnTo>
                                  <a:pt x="597" y="35"/>
                                </a:lnTo>
                                <a:lnTo>
                                  <a:pt x="629" y="42"/>
                                </a:lnTo>
                                <a:lnTo>
                                  <a:pt x="658" y="49"/>
                                </a:lnTo>
                                <a:lnTo>
                                  <a:pt x="690" y="54"/>
                                </a:lnTo>
                                <a:lnTo>
                                  <a:pt x="718" y="61"/>
                                </a:lnTo>
                                <a:lnTo>
                                  <a:pt x="745" y="67"/>
                                </a:lnTo>
                                <a:lnTo>
                                  <a:pt x="770" y="73"/>
                                </a:lnTo>
                                <a:lnTo>
                                  <a:pt x="792" y="77"/>
                                </a:lnTo>
                                <a:lnTo>
                                  <a:pt x="812" y="81"/>
                                </a:lnTo>
                                <a:lnTo>
                                  <a:pt x="826" y="84"/>
                                </a:lnTo>
                                <a:lnTo>
                                  <a:pt x="719" y="191"/>
                                </a:lnTo>
                                <a:lnTo>
                                  <a:pt x="734" y="196"/>
                                </a:lnTo>
                                <a:lnTo>
                                  <a:pt x="749" y="199"/>
                                </a:lnTo>
                                <a:lnTo>
                                  <a:pt x="766" y="204"/>
                                </a:lnTo>
                                <a:lnTo>
                                  <a:pt x="780" y="209"/>
                                </a:lnTo>
                                <a:lnTo>
                                  <a:pt x="795" y="213"/>
                                </a:lnTo>
                                <a:lnTo>
                                  <a:pt x="810" y="219"/>
                                </a:lnTo>
                                <a:lnTo>
                                  <a:pt x="824" y="225"/>
                                </a:lnTo>
                                <a:lnTo>
                                  <a:pt x="837" y="230"/>
                                </a:lnTo>
                                <a:lnTo>
                                  <a:pt x="828" y="243"/>
                                </a:lnTo>
                                <a:lnTo>
                                  <a:pt x="816" y="255"/>
                                </a:lnTo>
                                <a:lnTo>
                                  <a:pt x="802" y="264"/>
                                </a:lnTo>
                                <a:lnTo>
                                  <a:pt x="787" y="274"/>
                                </a:lnTo>
                                <a:lnTo>
                                  <a:pt x="769" y="282"/>
                                </a:lnTo>
                                <a:lnTo>
                                  <a:pt x="751" y="290"/>
                                </a:lnTo>
                                <a:lnTo>
                                  <a:pt x="731" y="297"/>
                                </a:lnTo>
                                <a:lnTo>
                                  <a:pt x="711" y="304"/>
                                </a:lnTo>
                                <a:lnTo>
                                  <a:pt x="691" y="311"/>
                                </a:lnTo>
                                <a:lnTo>
                                  <a:pt x="671" y="317"/>
                                </a:lnTo>
                                <a:lnTo>
                                  <a:pt x="652" y="324"/>
                                </a:lnTo>
                                <a:lnTo>
                                  <a:pt x="633" y="331"/>
                                </a:lnTo>
                                <a:lnTo>
                                  <a:pt x="616" y="338"/>
                                </a:lnTo>
                                <a:lnTo>
                                  <a:pt x="601" y="346"/>
                                </a:lnTo>
                                <a:lnTo>
                                  <a:pt x="587" y="354"/>
                                </a:lnTo>
                                <a:lnTo>
                                  <a:pt x="577" y="363"/>
                                </a:lnTo>
                                <a:lnTo>
                                  <a:pt x="568" y="371"/>
                                </a:lnTo>
                                <a:lnTo>
                                  <a:pt x="556" y="380"/>
                                </a:lnTo>
                                <a:lnTo>
                                  <a:pt x="542" y="391"/>
                                </a:lnTo>
                                <a:lnTo>
                                  <a:pt x="527" y="401"/>
                                </a:lnTo>
                                <a:lnTo>
                                  <a:pt x="511" y="412"/>
                                </a:lnTo>
                                <a:lnTo>
                                  <a:pt x="494" y="424"/>
                                </a:lnTo>
                                <a:lnTo>
                                  <a:pt x="477" y="435"/>
                                </a:lnTo>
                                <a:lnTo>
                                  <a:pt x="459" y="446"/>
                                </a:lnTo>
                                <a:lnTo>
                                  <a:pt x="442" y="456"/>
                                </a:lnTo>
                                <a:lnTo>
                                  <a:pt x="426" y="466"/>
                                </a:lnTo>
                                <a:lnTo>
                                  <a:pt x="411" y="476"/>
                                </a:lnTo>
                                <a:lnTo>
                                  <a:pt x="397" y="484"/>
                                </a:lnTo>
                                <a:lnTo>
                                  <a:pt x="386" y="490"/>
                                </a:lnTo>
                                <a:lnTo>
                                  <a:pt x="377" y="495"/>
                                </a:lnTo>
                                <a:lnTo>
                                  <a:pt x="371" y="499"/>
                                </a:lnTo>
                                <a:lnTo>
                                  <a:pt x="367" y="500"/>
                                </a:lnTo>
                                <a:lnTo>
                                  <a:pt x="358" y="498"/>
                                </a:lnTo>
                                <a:lnTo>
                                  <a:pt x="344" y="495"/>
                                </a:lnTo>
                                <a:lnTo>
                                  <a:pt x="327" y="491"/>
                                </a:lnTo>
                                <a:lnTo>
                                  <a:pt x="305" y="486"/>
                                </a:lnTo>
                                <a:lnTo>
                                  <a:pt x="281" y="481"/>
                                </a:lnTo>
                                <a:lnTo>
                                  <a:pt x="255" y="475"/>
                                </a:lnTo>
                                <a:lnTo>
                                  <a:pt x="227" y="469"/>
                                </a:lnTo>
                                <a:lnTo>
                                  <a:pt x="197" y="462"/>
                                </a:lnTo>
                                <a:lnTo>
                                  <a:pt x="167" y="455"/>
                                </a:lnTo>
                                <a:lnTo>
                                  <a:pt x="138" y="448"/>
                                </a:lnTo>
                                <a:lnTo>
                                  <a:pt x="110" y="441"/>
                                </a:lnTo>
                                <a:lnTo>
                                  <a:pt x="82" y="434"/>
                                </a:lnTo>
                                <a:lnTo>
                                  <a:pt x="57" y="428"/>
                                </a:lnTo>
                                <a:lnTo>
                                  <a:pt x="35" y="423"/>
                                </a:lnTo>
                                <a:lnTo>
                                  <a:pt x="15" y="418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2862" y="1933"/>
                            <a:ext cx="349" cy="216"/>
                          </a:xfrm>
                          <a:custGeom>
                            <a:avLst/>
                            <a:gdLst>
                              <a:gd name="T0" fmla="*/ 0 w 696"/>
                              <a:gd name="T1" fmla="*/ 353 h 433"/>
                              <a:gd name="T2" fmla="*/ 9 w 696"/>
                              <a:gd name="T3" fmla="*/ 341 h 433"/>
                              <a:gd name="T4" fmla="*/ 23 w 696"/>
                              <a:gd name="T5" fmla="*/ 324 h 433"/>
                              <a:gd name="T6" fmla="*/ 40 w 696"/>
                              <a:gd name="T7" fmla="*/ 306 h 433"/>
                              <a:gd name="T8" fmla="*/ 60 w 696"/>
                              <a:gd name="T9" fmla="*/ 283 h 433"/>
                              <a:gd name="T10" fmla="*/ 83 w 696"/>
                              <a:gd name="T11" fmla="*/ 259 h 433"/>
                              <a:gd name="T12" fmla="*/ 107 w 696"/>
                              <a:gd name="T13" fmla="*/ 232 h 433"/>
                              <a:gd name="T14" fmla="*/ 133 w 696"/>
                              <a:gd name="T15" fmla="*/ 205 h 433"/>
                              <a:gd name="T16" fmla="*/ 162 w 696"/>
                              <a:gd name="T17" fmla="*/ 176 h 433"/>
                              <a:gd name="T18" fmla="*/ 191 w 696"/>
                              <a:gd name="T19" fmla="*/ 148 h 433"/>
                              <a:gd name="T20" fmla="*/ 220 w 696"/>
                              <a:gd name="T21" fmla="*/ 121 h 433"/>
                              <a:gd name="T22" fmla="*/ 250 w 696"/>
                              <a:gd name="T23" fmla="*/ 94 h 433"/>
                              <a:gd name="T24" fmla="*/ 278 w 696"/>
                              <a:gd name="T25" fmla="*/ 70 h 433"/>
                              <a:gd name="T26" fmla="*/ 306 w 696"/>
                              <a:gd name="T27" fmla="*/ 47 h 433"/>
                              <a:gd name="T28" fmla="*/ 334 w 696"/>
                              <a:gd name="T29" fmla="*/ 29 h 433"/>
                              <a:gd name="T30" fmla="*/ 359 w 696"/>
                              <a:gd name="T31" fmla="*/ 12 h 433"/>
                              <a:gd name="T32" fmla="*/ 382 w 696"/>
                              <a:gd name="T33" fmla="*/ 0 h 433"/>
                              <a:gd name="T34" fmla="*/ 696 w 696"/>
                              <a:gd name="T35" fmla="*/ 61 h 433"/>
                              <a:gd name="T36" fmla="*/ 682 w 696"/>
                              <a:gd name="T37" fmla="*/ 72 h 433"/>
                              <a:gd name="T38" fmla="*/ 665 w 696"/>
                              <a:gd name="T39" fmla="*/ 87 h 433"/>
                              <a:gd name="T40" fmla="*/ 644 w 696"/>
                              <a:gd name="T41" fmla="*/ 105 h 433"/>
                              <a:gd name="T42" fmla="*/ 621 w 696"/>
                              <a:gd name="T43" fmla="*/ 124 h 433"/>
                              <a:gd name="T44" fmla="*/ 595 w 696"/>
                              <a:gd name="T45" fmla="*/ 145 h 433"/>
                              <a:gd name="T46" fmla="*/ 566 w 696"/>
                              <a:gd name="T47" fmla="*/ 169 h 433"/>
                              <a:gd name="T48" fmla="*/ 537 w 696"/>
                              <a:gd name="T49" fmla="*/ 193 h 433"/>
                              <a:gd name="T50" fmla="*/ 507 w 696"/>
                              <a:gd name="T51" fmla="*/ 220 h 433"/>
                              <a:gd name="T52" fmla="*/ 477 w 696"/>
                              <a:gd name="T53" fmla="*/ 246 h 433"/>
                              <a:gd name="T54" fmla="*/ 449 w 696"/>
                              <a:gd name="T55" fmla="*/ 274 h 433"/>
                              <a:gd name="T56" fmla="*/ 420 w 696"/>
                              <a:gd name="T57" fmla="*/ 301 h 433"/>
                              <a:gd name="T58" fmla="*/ 393 w 696"/>
                              <a:gd name="T59" fmla="*/ 329 h 433"/>
                              <a:gd name="T60" fmla="*/ 369 w 696"/>
                              <a:gd name="T61" fmla="*/ 357 h 433"/>
                              <a:gd name="T62" fmla="*/ 349 w 696"/>
                              <a:gd name="T63" fmla="*/ 383 h 433"/>
                              <a:gd name="T64" fmla="*/ 330 w 696"/>
                              <a:gd name="T65" fmla="*/ 409 h 433"/>
                              <a:gd name="T66" fmla="*/ 316 w 696"/>
                              <a:gd name="T67" fmla="*/ 433 h 433"/>
                              <a:gd name="T68" fmla="*/ 303 w 696"/>
                              <a:gd name="T69" fmla="*/ 427 h 433"/>
                              <a:gd name="T70" fmla="*/ 285 w 696"/>
                              <a:gd name="T71" fmla="*/ 420 h 433"/>
                              <a:gd name="T72" fmla="*/ 266 w 696"/>
                              <a:gd name="T73" fmla="*/ 414 h 433"/>
                              <a:gd name="T74" fmla="*/ 245 w 696"/>
                              <a:gd name="T75" fmla="*/ 409 h 433"/>
                              <a:gd name="T76" fmla="*/ 222 w 696"/>
                              <a:gd name="T77" fmla="*/ 403 h 433"/>
                              <a:gd name="T78" fmla="*/ 198 w 696"/>
                              <a:gd name="T79" fmla="*/ 397 h 433"/>
                              <a:gd name="T80" fmla="*/ 174 w 696"/>
                              <a:gd name="T81" fmla="*/ 391 h 433"/>
                              <a:gd name="T82" fmla="*/ 148 w 696"/>
                              <a:gd name="T83" fmla="*/ 387 h 433"/>
                              <a:gd name="T84" fmla="*/ 124 w 696"/>
                              <a:gd name="T85" fmla="*/ 382 h 433"/>
                              <a:gd name="T86" fmla="*/ 101 w 696"/>
                              <a:gd name="T87" fmla="*/ 376 h 433"/>
                              <a:gd name="T88" fmla="*/ 78 w 696"/>
                              <a:gd name="T89" fmla="*/ 372 h 433"/>
                              <a:gd name="T90" fmla="*/ 57 w 696"/>
                              <a:gd name="T91" fmla="*/ 368 h 433"/>
                              <a:gd name="T92" fmla="*/ 39 w 696"/>
                              <a:gd name="T93" fmla="*/ 364 h 433"/>
                              <a:gd name="T94" fmla="*/ 23 w 696"/>
                              <a:gd name="T95" fmla="*/ 360 h 433"/>
                              <a:gd name="T96" fmla="*/ 9 w 696"/>
                              <a:gd name="T97" fmla="*/ 357 h 433"/>
                              <a:gd name="T98" fmla="*/ 0 w 696"/>
                              <a:gd name="T99" fmla="*/ 353 h 4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96" h="433">
                                <a:moveTo>
                                  <a:pt x="0" y="353"/>
                                </a:moveTo>
                                <a:lnTo>
                                  <a:pt x="9" y="341"/>
                                </a:lnTo>
                                <a:lnTo>
                                  <a:pt x="23" y="324"/>
                                </a:lnTo>
                                <a:lnTo>
                                  <a:pt x="40" y="306"/>
                                </a:lnTo>
                                <a:lnTo>
                                  <a:pt x="60" y="283"/>
                                </a:lnTo>
                                <a:lnTo>
                                  <a:pt x="83" y="259"/>
                                </a:lnTo>
                                <a:lnTo>
                                  <a:pt x="107" y="232"/>
                                </a:lnTo>
                                <a:lnTo>
                                  <a:pt x="133" y="205"/>
                                </a:lnTo>
                                <a:lnTo>
                                  <a:pt x="162" y="176"/>
                                </a:lnTo>
                                <a:lnTo>
                                  <a:pt x="191" y="148"/>
                                </a:lnTo>
                                <a:lnTo>
                                  <a:pt x="220" y="121"/>
                                </a:lnTo>
                                <a:lnTo>
                                  <a:pt x="250" y="94"/>
                                </a:lnTo>
                                <a:lnTo>
                                  <a:pt x="278" y="70"/>
                                </a:lnTo>
                                <a:lnTo>
                                  <a:pt x="306" y="47"/>
                                </a:lnTo>
                                <a:lnTo>
                                  <a:pt x="334" y="29"/>
                                </a:lnTo>
                                <a:lnTo>
                                  <a:pt x="359" y="12"/>
                                </a:lnTo>
                                <a:lnTo>
                                  <a:pt x="382" y="0"/>
                                </a:lnTo>
                                <a:lnTo>
                                  <a:pt x="696" y="61"/>
                                </a:lnTo>
                                <a:lnTo>
                                  <a:pt x="682" y="72"/>
                                </a:lnTo>
                                <a:lnTo>
                                  <a:pt x="665" y="87"/>
                                </a:lnTo>
                                <a:lnTo>
                                  <a:pt x="644" y="105"/>
                                </a:lnTo>
                                <a:lnTo>
                                  <a:pt x="621" y="124"/>
                                </a:lnTo>
                                <a:lnTo>
                                  <a:pt x="595" y="145"/>
                                </a:lnTo>
                                <a:lnTo>
                                  <a:pt x="566" y="169"/>
                                </a:lnTo>
                                <a:lnTo>
                                  <a:pt x="537" y="193"/>
                                </a:lnTo>
                                <a:lnTo>
                                  <a:pt x="507" y="220"/>
                                </a:lnTo>
                                <a:lnTo>
                                  <a:pt x="477" y="246"/>
                                </a:lnTo>
                                <a:lnTo>
                                  <a:pt x="449" y="274"/>
                                </a:lnTo>
                                <a:lnTo>
                                  <a:pt x="420" y="301"/>
                                </a:lnTo>
                                <a:lnTo>
                                  <a:pt x="393" y="329"/>
                                </a:lnTo>
                                <a:lnTo>
                                  <a:pt x="369" y="357"/>
                                </a:lnTo>
                                <a:lnTo>
                                  <a:pt x="349" y="383"/>
                                </a:lnTo>
                                <a:lnTo>
                                  <a:pt x="330" y="409"/>
                                </a:lnTo>
                                <a:lnTo>
                                  <a:pt x="316" y="433"/>
                                </a:lnTo>
                                <a:lnTo>
                                  <a:pt x="303" y="427"/>
                                </a:lnTo>
                                <a:lnTo>
                                  <a:pt x="285" y="420"/>
                                </a:lnTo>
                                <a:lnTo>
                                  <a:pt x="266" y="414"/>
                                </a:lnTo>
                                <a:lnTo>
                                  <a:pt x="245" y="409"/>
                                </a:lnTo>
                                <a:lnTo>
                                  <a:pt x="222" y="403"/>
                                </a:lnTo>
                                <a:lnTo>
                                  <a:pt x="198" y="397"/>
                                </a:lnTo>
                                <a:lnTo>
                                  <a:pt x="174" y="391"/>
                                </a:lnTo>
                                <a:lnTo>
                                  <a:pt x="148" y="387"/>
                                </a:lnTo>
                                <a:lnTo>
                                  <a:pt x="124" y="382"/>
                                </a:lnTo>
                                <a:lnTo>
                                  <a:pt x="101" y="376"/>
                                </a:lnTo>
                                <a:lnTo>
                                  <a:pt x="78" y="372"/>
                                </a:lnTo>
                                <a:lnTo>
                                  <a:pt x="57" y="368"/>
                                </a:lnTo>
                                <a:lnTo>
                                  <a:pt x="39" y="364"/>
                                </a:lnTo>
                                <a:lnTo>
                                  <a:pt x="23" y="360"/>
                                </a:lnTo>
                                <a:lnTo>
                                  <a:pt x="9" y="357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3142" y="2021"/>
                            <a:ext cx="79" cy="40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79"/>
                              <a:gd name="T2" fmla="*/ 82 w 158"/>
                              <a:gd name="T3" fmla="*/ 0 h 79"/>
                              <a:gd name="T4" fmla="*/ 91 w 158"/>
                              <a:gd name="T5" fmla="*/ 2 h 79"/>
                              <a:gd name="T6" fmla="*/ 101 w 158"/>
                              <a:gd name="T7" fmla="*/ 5 h 79"/>
                              <a:gd name="T8" fmla="*/ 113 w 158"/>
                              <a:gd name="T9" fmla="*/ 8 h 79"/>
                              <a:gd name="T10" fmla="*/ 123 w 158"/>
                              <a:gd name="T11" fmla="*/ 11 h 79"/>
                              <a:gd name="T12" fmla="*/ 135 w 158"/>
                              <a:gd name="T13" fmla="*/ 15 h 79"/>
                              <a:gd name="T14" fmla="*/ 144 w 158"/>
                              <a:gd name="T15" fmla="*/ 18 h 79"/>
                              <a:gd name="T16" fmla="*/ 152 w 158"/>
                              <a:gd name="T17" fmla="*/ 21 h 79"/>
                              <a:gd name="T18" fmla="*/ 158 w 158"/>
                              <a:gd name="T19" fmla="*/ 23 h 79"/>
                              <a:gd name="T20" fmla="*/ 146 w 158"/>
                              <a:gd name="T21" fmla="*/ 29 h 79"/>
                              <a:gd name="T22" fmla="*/ 127 w 158"/>
                              <a:gd name="T23" fmla="*/ 35 h 79"/>
                              <a:gd name="T24" fmla="*/ 104 w 158"/>
                              <a:gd name="T25" fmla="*/ 43 h 79"/>
                              <a:gd name="T26" fmla="*/ 78 w 158"/>
                              <a:gd name="T27" fmla="*/ 51 h 79"/>
                              <a:gd name="T28" fmla="*/ 53 w 158"/>
                              <a:gd name="T29" fmla="*/ 60 h 79"/>
                              <a:gd name="T30" fmla="*/ 30 w 158"/>
                              <a:gd name="T31" fmla="*/ 68 h 79"/>
                              <a:gd name="T32" fmla="*/ 12 w 158"/>
                              <a:gd name="T33" fmla="*/ 74 h 79"/>
                              <a:gd name="T34" fmla="*/ 0 w 158"/>
                              <a:gd name="T3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8" h="79">
                                <a:moveTo>
                                  <a:pt x="0" y="79"/>
                                </a:moveTo>
                                <a:lnTo>
                                  <a:pt x="82" y="0"/>
                                </a:lnTo>
                                <a:lnTo>
                                  <a:pt x="91" y="2"/>
                                </a:lnTo>
                                <a:lnTo>
                                  <a:pt x="101" y="5"/>
                                </a:lnTo>
                                <a:lnTo>
                                  <a:pt x="113" y="8"/>
                                </a:lnTo>
                                <a:lnTo>
                                  <a:pt x="123" y="11"/>
                                </a:lnTo>
                                <a:lnTo>
                                  <a:pt x="135" y="15"/>
                                </a:lnTo>
                                <a:lnTo>
                                  <a:pt x="144" y="18"/>
                                </a:lnTo>
                                <a:lnTo>
                                  <a:pt x="152" y="21"/>
                                </a:lnTo>
                                <a:lnTo>
                                  <a:pt x="158" y="23"/>
                                </a:lnTo>
                                <a:lnTo>
                                  <a:pt x="146" y="29"/>
                                </a:lnTo>
                                <a:lnTo>
                                  <a:pt x="127" y="35"/>
                                </a:lnTo>
                                <a:lnTo>
                                  <a:pt x="104" y="43"/>
                                </a:lnTo>
                                <a:lnTo>
                                  <a:pt x="78" y="51"/>
                                </a:lnTo>
                                <a:lnTo>
                                  <a:pt x="53" y="60"/>
                                </a:lnTo>
                                <a:lnTo>
                                  <a:pt x="30" y="68"/>
                                </a:lnTo>
                                <a:lnTo>
                                  <a:pt x="12" y="74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BB5827" id="Group 1" o:spid="_x0000_s1043" style="position:absolute;left:0;text-align:left;margin-left:-75.45pt;margin-top:-35.1pt;width:138pt;height:92.35pt;z-index:251657216" coordorigin="1920,2400" coordsize="1104,739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&#13;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2" o:spid="_x0000_s1044" type="#_x0000_t75" style="position:absolute;left:2227;top:2669;width:681;height:4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">
                <v:imagedata r:id="rId2" o:title=""/>
                <v:path arrowok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5" type="#_x0000_t202" style="position:absolute;left:2342;top:2400;width:682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" filled="f" fillcolor="#0c9" stroked="f">
                <v:path arrowok="t"/>
                <v:textbox>
                  <w:txbxContent>
                    <w:p w14:paraId="161D0C86" w14:textId="77777777" w:rsidR="00000000" w:rsidRDefault="0011360D">
                      <w:pPr>
                        <w:rPr>
                          <w:rFonts w:ascii="Comic Sans MS" w:hAnsi="Comic Sans MS"/>
                          <w:snapToGrid w:val="0"/>
                          <w:color w:val="0000FF"/>
                          <w:sz w:val="48"/>
                          <w:lang w:val="en-GB"/>
                        </w:rPr>
                      </w:pPr>
                      <w:r w:rsidRPr="00D40C70">
                        <w:rPr>
                          <w:rFonts w:ascii="Comic Sans MS" w:hAnsi="Comic Sans MS"/>
                          <w:snapToGrid w:val="0"/>
                          <w:color w:val="000000"/>
                          <w:sz w:val="40"/>
                          <w:lang w:val="en-GB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DmfA</w:t>
                      </w:r>
                    </w:p>
                    <w:p w14:paraId="73762F9E" w14:textId="77777777" w:rsidR="00000000" w:rsidRDefault="0011360D">
                      <w:pPr>
                        <w:rPr>
                          <w:snapToGrid w:val="0"/>
                          <w:color w:val="000000"/>
                          <w:sz w:val="48"/>
                          <w:lang w:val="en-GB"/>
                        </w:rPr>
                      </w:pPr>
                    </w:p>
                  </w:txbxContent>
                </v:textbox>
              </v:shape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4" o:spid="_x0000_s1046" type="#_x0000_t102" style="position:absolute;left:2073;top:2707;width:192;height:367;rotation:-251381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" fillcolor="#3cf">
                <v:path arrowok="t"/>
              </v:shape>
              <v:group id="Group 5" o:spid="_x0000_s1047" style="position:absolute;left:1920;top:2477;width:465;height:282" coordorigin="2716,1808" coordsize="582,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<v:shape id="Freeform 6" o:spid="_x0000_s1048" style="position:absolute;left:2902;top:1808;width:396;height:311;visibility:visible;mso-wrap-style:square;v-text-anchor:top" coordsize="793,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" path="m,545l11,518,24,488,39,456,57,420,75,383,96,344r22,-39l139,265r23,-39l187,188r24,-37l235,117,258,85,282,58,304,32,326,13r18,-1l366,9,391,8,419,7,448,6r31,l510,5,542,3r32,l605,2r30,l663,1r26,l712,1,732,r15,l668,129r16,1l700,130r16,1l732,132r16,2l763,135r15,2l793,140r-6,14l778,168r-11,14l753,195r-15,12l722,219r-19,11l685,242r-19,11l649,264r-18,11l615,286r-15,11l586,307r-12,12l566,330r-14,23l536,382r-19,35l497,455r-18,41l460,538r-13,42l435,622r-21,-4l391,614r-26,-6l336,602r-30,-6l274,591r-32,-7l208,578r-32,-7l144,565r-30,-5l85,555,59,551,36,548,16,546,,545xe" fillcolor="black" stroked="f">
                  <v:path arrowok="t" o:connecttype="custom" o:connectlocs="5,259;19,228;37,192;59,153;81,113;105,76;129,43;152,16;172,6;195,4;224,3;255,3;287,2;317,1;344,1;366,0;334,65;350,65;366,66;381,68;396,70;389,84;376,98;361,110;342,121;324,132;307,143;293,154;283,165;268,191;248,228;230,269;217,311;195,307;168,301;137,296;104,289;72,283;42,278;18,274;0,273" o:connectangles="0,0,0,0,0,0,0,0,0,0,0,0,0,0,0,0,0,0,0,0,0,0,0,0,0,0,0,0,0,0,0,0,0,0,0,0,0,0,0,0,0"/>
                </v:shape>
                <v:shape id="Freeform 7" o:spid="_x0000_s1049" style="position:absolute;left:2928;top:1829;width:308;height:269;visibility:visible;mso-wrap-style:square;v-text-anchor:top" coordsize="617,5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" path="m,470l7,455r9,-19l28,411,43,384,59,353,77,319,97,284r20,-36l139,212r23,-35l185,142r22,-32l230,80,252,53,274,30,294,13,617,,607,15,594,37,579,63,562,93r-19,34l524,163r-21,39l482,242r-20,42l442,325r-20,42l405,406r-16,38l376,479r-10,33l358,539r-16,-3l323,531r-21,-4l276,522r-25,-5l223,512r-27,-6l168,501r-28,-6l113,491,88,486,65,482,44,477,25,475,10,471,,470xe" stroked="f">
                  <v:path arrowok="t" o:connecttype="custom" o:connectlocs="0,235;3,227;8,218;14,205;21,192;29,176;38,159;48,142;58,124;69,106;81,88;92,71;103,55;115,40;126,26;137,15;147,6;308,0;303,7;297,18;289,31;281,46;271,63;262,81;251,101;241,121;231,142;221,162;211,183;202,203;194,222;188,239;183,256;179,269;171,268;161,265;151,263;138,261;125,258;111,256;98,253;84,250;70,247;56,245;44,243;32,241;22,238;12,237;5,235;0,235" o:connectangles="0,0,0,0,0,0,0,0,0,0,0,0,0,0,0,0,0,0,0,0,0,0,0,0,0,0,0,0,0,0,0,0,0,0,0,0,0,0,0,0,0,0,0,0,0,0,0,0,0,0"/>
                </v:shape>
                <v:shape id="Freeform 8" o:spid="_x0000_s1050" style="position:absolute;left:3194;top:1890;width:71;height:48;visibility:visible;mso-wrap-style:square;v-text-anchor:top" coordsize="141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" path="m,97l62,r9,l81,,94,r12,2l117,3r10,1l136,5r5,l131,13,115,24,93,36,71,51,48,65,26,78,10,89,,97xe" stroked="f">
                  <v:path arrowok="t" o:connecttype="custom" o:connectlocs="0,48;31,0;36,0;41,0;47,0;53,1;59,1;64,2;68,2;71,2;66,6;58,12;47,18;36,25;24,32;13,39;5,44;0,48" o:connectangles="0,0,0,0,0,0,0,0,0,0,0,0,0,0,0,0,0,0"/>
                </v:shape>
                <v:shape id="Freeform 9" o:spid="_x0000_s1051" style="position:absolute;left:2802;top:2024;width:245;height:128;visibility:visible;mso-wrap-style:square;v-text-anchor:top" coordsize="489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" path="m,155l489,r-4,235l439,256,,155xe" fillcolor="#7f0000" stroked="f">
                  <v:path arrowok="t" o:connecttype="custom" o:connectlocs="0,78;245,0;243,118;220,128;0,78" o:connectangles="0,0,0,0,0"/>
                </v:shape>
                <v:shape id="Freeform 10" o:spid="_x0000_s1052" style="position:absolute;left:3146;top:2069;width:42;height:14;visibility:visible;mso-wrap-style:square;v-text-anchor:top" coordsize="84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" path="m53,27l84,13,74,11,62,9,50,5,36,3,24,1,14,,6,1,1,4,,8r3,3l7,14r7,3l22,19r9,4l42,25r11,2xe" fillcolor="#b25619" stroked="f">
                  <v:path arrowok="t" o:connecttype="custom" o:connectlocs="27,14;42,7;37,6;31,5;25,3;18,2;12,1;7,0;3,1;1,2;0,4;2,6;4,7;7,9;11,10;16,12;21,13;27,14" o:connectangles="0,0,0,0,0,0,0,0,0,0,0,0,0,0,0,0,0,0"/>
                </v:shape>
                <v:shape id="Freeform 11" o:spid="_x0000_s1053" style="position:absolute;left:3064;top:2023;width:175;height:109;visibility:visible;mso-wrap-style:square;v-text-anchor:top" coordsize="348,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" path="m282,89l348,59,3,,,219,192,131r-14,-4l164,124r-12,-5l141,113r-9,-6l128,101r-2,-8l130,83r9,-8l155,72r21,l199,74r23,4l245,82r21,5l282,89xe" fillcolor="#7f0000" stroked="f">
                  <v:path arrowok="t" o:connecttype="custom" o:connectlocs="142,44;175,29;2,0;0,109;97,65;90,63;82,62;76,59;71,56;66,53;64,50;63,46;65,41;70,37;78,36;89,36;100,37;112,39;123,41;134,43;142,44" o:connectangles="0,0,0,0,0,0,0,0,0,0,0,0,0,0,0,0,0,0,0,0,0"/>
                </v:shape>
                <v:shape id="Freeform 12" o:spid="_x0000_s1054" style="position:absolute;left:2716;top:1859;width:388;height:278;visibility:visible;mso-wrap-style:square;v-text-anchor:top" coordsize="774,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" path="m774,398l759,377,742,354,721,327,699,301,675,272,649,242,622,212,595,182,566,154,537,125,509,98,481,73,454,50,428,30,404,13,381,,364,3,345,6r-22,4l299,15r-27,5l246,26r-28,6l189,37r-27,6l134,50r-26,6l84,60,61,66,41,70,24,74,10,76r97,97l93,177r-14,4l65,185r-14,4l38,194r-13,4l11,203,,209r8,11l18,231r13,9l46,248r15,7l78,263r18,6l115,276r18,5l150,287r19,6l185,300r16,6l215,312r11,9l237,329r16,17l273,368r25,25l322,423r25,31l370,487r22,34l410,555r18,-7l447,539r22,-10l493,519r26,-12l545,494r27,-12l599,469r28,-11l653,446r26,-12l702,424r21,-8l744,408r16,-6l774,398xe" fillcolor="black" stroked="f">
                  <v:path arrowok="t" o:connecttype="custom" o:connectlocs="380,189;361,164;338,136;312,106;284,77;255,49;228,25;203,7;182,2;162,5;136,10;109,16;81,22;54,28;31,33;12,37;54,87;40,91;26,95;13,99;0,105;9,116;23,124;39,132;58,138;75,144;93,150;108,156;119,165;137,184;161,212;185,244;206,278;224,270;247,260;273,247;300,235;327,223;352,212;373,204;388,199" o:connectangles="0,0,0,0,0,0,0,0,0,0,0,0,0,0,0,0,0,0,0,0,0,0,0,0,0,0,0,0,0,0,0,0,0,0,0,0,0,0,0,0,0"/>
                </v:shape>
                <v:shape id="Freeform 13" o:spid="_x0000_s1055" style="position:absolute;left:2760;top:1880;width:317;height:236;visibility:visible;mso-wrap-style:square;v-text-anchor:top" coordsize="634,4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" path="m634,337r-9,-11l613,311,597,292,579,270,558,247,535,222,511,196,486,168,459,142,432,115,405,90,379,66,352,45,328,26,304,11,283,,,55,12,67,28,83r18,19l67,124r23,27l115,178r25,30l167,239r26,31l220,303r24,32l268,366r21,29l308,424r15,25l336,472r13,-6l365,458r18,-8l403,441r22,-11l448,420r23,-10l494,399r23,-10l540,379r20,-10l580,361r17,-8l613,346r12,-5l634,337xe" stroked="f">
                  <v:path arrowok="t" o:connecttype="custom" o:connectlocs="317,169;313,163;307,156;299,146;290,135;279,124;268,111;256,98;243,84;230,71;216,58;203,45;190,33;176,23;164,13;152,6;142,0;0,28;6,34;14,42;23,51;34,62;45,76;58,89;70,104;84,120;97,135;110,152;122,168;134,183;145,198;154,212;162,225;168,236;175,233;183,229;192,225;202,221;213,215;224,210;236,205;247,200;259,195;270,190;280,185;290,181;299,177;307,173;313,171;317,169" o:connectangles="0,0,0,0,0,0,0,0,0,0,0,0,0,0,0,0,0,0,0,0,0,0,0,0,0,0,0,0,0,0,0,0,0,0,0,0,0,0,0,0,0,0,0,0,0,0,0,0,0,0"/>
                </v:shape>
                <v:shape id="Freeform 14" o:spid="_x0000_s1056" style="position:absolute;left:2749;top:1958;width:70;height:36;visibility:visible;mso-wrap-style:square;v-text-anchor:top" coordsize="142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" path="m142,72l68,,60,3,51,5,40,7,30,11r-9,3l12,18,5,20,,21r10,5l27,32r21,8l71,47r22,6l115,61r16,6l142,72xe" stroked="f">
                  <v:path arrowok="t" o:connecttype="custom" o:connectlocs="70,36;34,0;30,2;25,3;20,4;15,6;10,7;6,9;2,10;0,11;5,13;13,16;24,20;35,24;46,27;57,31;65,34;70,36" o:connectangles="0,0,0,0,0,0,0,0,0,0,0,0,0,0,0,0,0,0"/>
                </v:shape>
                <v:shape id="Freeform 15" o:spid="_x0000_s1057" style="position:absolute;left:2837;top:1912;width:418;height:249;visibility:visible;mso-wrap-style:square;v-text-anchor:top" coordsize="837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" path="m,414l16,392,35,366,57,340,81,311r25,-30l133,251r27,-31l190,189r29,-30l249,130r30,-27l309,76,337,53,365,32,392,14,417,r18,3l457,7r24,4l508,16r29,6l566,28r31,7l629,42r29,7l690,54r28,7l745,67r25,6l792,77r20,4l826,84,719,191r15,5l749,199r17,5l780,209r15,4l810,219r14,6l837,230r-9,13l816,255r-14,9l787,274r-18,8l751,290r-20,7l711,304r-20,7l671,317r-19,7l633,331r-17,7l601,346r-14,8l577,363r-9,8l556,380r-14,11l527,401r-16,11l494,424r-17,11l459,446r-17,10l426,466r-15,10l397,484r-11,6l377,495r-6,4l367,500r-9,-2l344,495r-17,-4l305,486r-24,-5l255,475r-28,-6l197,462r-30,-7l138,448r-28,-7l82,434,57,428,35,423,15,418,,414xe" fillcolor="black" stroked="f">
                  <v:path arrowok="t" o:connecttype="custom" o:connectlocs="8,195;28,169;53,140;80,110;109,79;139,51;168,26;196,7;217,1;240,5;268,11;298,17;329,24;359,30;385,36;406,40;359,95;374,99;390,104;405,109;418,115;408,127;393,136;375,144;355,151;335,158;316,165;300,172;288,181;278,189;263,200;247,211;229,222;213,232;198,241;188,247;183,249;172,247;152,242;127,237;98,230;69,223;41,216;17,211;0,206" o:connectangles="0,0,0,0,0,0,0,0,0,0,0,0,0,0,0,0,0,0,0,0,0,0,0,0,0,0,0,0,0,0,0,0,0,0,0,0,0,0,0,0,0,0,0,0,0"/>
                </v:shape>
                <v:shape id="Freeform 16" o:spid="_x0000_s1058" style="position:absolute;left:2862;top:1933;width:349;height:216;visibility:visible;mso-wrap-style:square;v-text-anchor:top" coordsize="696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" path="m,353l9,341,23,324,40,306,60,283,83,259r24,-27l133,205r29,-29l191,148r29,-27l250,94,278,70,306,47,334,29,359,12,382,,696,61,682,72,665,87r-21,18l621,124r-26,21l566,169r-29,24l507,220r-30,26l449,274r-29,27l393,329r-24,28l349,383r-19,26l316,433r-13,-6l285,420r-19,-6l245,409r-23,-6l198,397r-24,-6l148,387r-24,-5l101,376,78,372,57,368,39,364,23,360,9,357,,353xe" stroked="f">
                  <v:path arrowok="t" o:connecttype="custom" o:connectlocs="0,176;5,170;12,162;20,153;30,141;42,129;54,116;67,102;81,88;96,74;110,60;125,47;139,35;153,23;167,14;180,6;192,0;349,30;342,36;333,43;323,52;311,62;298,72;284,84;269,96;254,110;239,123;225,137;211,150;197,164;185,178;175,191;165,204;158,216;152,213;143,210;133,207;123,204;111,201;99,198;87,195;74,193;62,191;51,188;39,186;29,184;20,182;12,180;5,178;0,176" o:connectangles="0,0,0,0,0,0,0,0,0,0,0,0,0,0,0,0,0,0,0,0,0,0,0,0,0,0,0,0,0,0,0,0,0,0,0,0,0,0,0,0,0,0,0,0,0,0,0,0,0,0"/>
                </v:shape>
                <v:shape id="Freeform 17" o:spid="_x0000_s1059" style="position:absolute;left:3142;top:2021;width:79;height:40;visibility:visible;mso-wrap-style:square;v-text-anchor:top" coordsize="158,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" path="m,79l82,r9,2l101,5r12,3l123,11r12,4l144,18r8,3l158,23r-12,6l127,35r-23,8l78,51,53,60,30,68,12,74,,79xe" stroked="f">
                  <v:path arrowok="t" o:connecttype="custom" o:connectlocs="0,40;41,0;46,1;51,3;57,4;62,6;68,8;72,9;76,11;79,12;73,15;64,18;52,22;39,26;27,30;15,34;6,37;0,40" o:connectangles="0,0,0,0,0,0,0,0,0,0,0,0,0,0,0,0,0,0"/>
                </v:shape>
              </v:group>
            </v:group>
          </w:pict>
        </mc:Fallback>
      </mc:AlternateContent>
    </w:r>
    <w:r w:rsidR="0011360D">
      <w:rPr>
        <w:b/>
        <w:i/>
        <w:sz w:val="28"/>
      </w:rPr>
      <w:fldChar w:fldCharType="begin"/>
    </w:r>
    <w:r w:rsidR="0011360D">
      <w:rPr>
        <w:b/>
        <w:i/>
        <w:sz w:val="28"/>
      </w:rPr>
      <w:instrText xml:space="preserve"> FILENAME  \* MERGEFORMAT </w:instrText>
    </w:r>
    <w:r w:rsidR="0011360D">
      <w:rPr>
        <w:b/>
        <w:i/>
        <w:sz w:val="28"/>
      </w:rPr>
      <w:fldChar w:fldCharType="separate"/>
    </w:r>
    <w:r w:rsidR="0011360D">
      <w:rPr>
        <w:b/>
        <w:i/>
        <w:noProof/>
        <w:sz w:val="28"/>
      </w:rPr>
      <w:t>Document1</w:t>
    </w:r>
    <w:r w:rsidR="0011360D">
      <w:rPr>
        <w:b/>
        <w:i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724"/>
    <w:multiLevelType w:val="singleLevel"/>
    <w:tmpl w:val="9600EBFE"/>
    <w:lvl w:ilvl="0">
      <w:start w:val="1"/>
      <w:numFmt w:val="upperLetter"/>
      <w:pStyle w:val="tit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933DE2"/>
    <w:multiLevelType w:val="singleLevel"/>
    <w:tmpl w:val="2EA28C9C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" w15:restartNumberingAfterBreak="0">
    <w:nsid w:val="51A27905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7E264404"/>
    <w:multiLevelType w:val="multilevel"/>
    <w:tmpl w:val="CBBC744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94" w:hanging="79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964" w:hanging="964"/>
      </w:pPr>
    </w:lvl>
    <w:lvl w:ilvl="4">
      <w:start w:val="1"/>
      <w:numFmt w:val="bullet"/>
      <w:pStyle w:val="Heading5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5">
      <w:start w:val="1"/>
      <w:numFmt w:val="bullet"/>
      <w:pStyle w:val="Heading6"/>
      <w:lvlText w:val="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"/>
      <w:lvlJc w:val="left"/>
      <w:pPr>
        <w:tabs>
          <w:tab w:val="num" w:pos="1494"/>
        </w:tabs>
        <w:ind w:left="1418" w:hanging="284"/>
      </w:pPr>
      <w:rPr>
        <w:rFonts w:ascii="Monotype Sorts" w:hAnsi="Monotype Sorts" w:hint="default"/>
      </w:rPr>
    </w:lvl>
    <w:lvl w:ilvl="7">
      <w:start w:val="1"/>
      <w:numFmt w:val="bullet"/>
      <w:pStyle w:val="Heading8"/>
      <w:lvlText w:val=""/>
      <w:lvlJc w:val="left"/>
      <w:pPr>
        <w:tabs>
          <w:tab w:val="num" w:pos="1778"/>
        </w:tabs>
        <w:ind w:left="1701" w:hanging="283"/>
      </w:pPr>
      <w:rPr>
        <w:rFonts w:ascii="Monotype Sorts" w:hAnsi="Monotype Sorts" w:hint="default"/>
      </w:rPr>
    </w:lvl>
    <w:lvl w:ilvl="8">
      <w:start w:val="1"/>
      <w:numFmt w:val="bullet"/>
      <w:pStyle w:val="Heading9"/>
      <w:lvlText w:val=""/>
      <w:lvlJc w:val="left"/>
      <w:pPr>
        <w:tabs>
          <w:tab w:val="num" w:pos="2061"/>
        </w:tabs>
        <w:ind w:left="1985" w:hanging="284"/>
      </w:pPr>
      <w:rPr>
        <w:rFonts w:ascii="Monotype Sorts" w:hAnsi="Monotype Sort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0"/>
    <w:rsid w:val="0011360D"/>
    <w:rsid w:val="00D4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CBF27"/>
  <w15:chartTrackingRefBased/>
  <w15:docId w15:val="{AC7A1C9C-F172-C440-ADEB-5F71EEA9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fr-B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tabs>
        <w:tab w:val="clear" w:pos="454"/>
      </w:tabs>
      <w:spacing w:before="360" w:after="120"/>
      <w:ind w:left="567" w:hanging="567"/>
      <w:jc w:val="both"/>
      <w:outlineLvl w:val="0"/>
    </w:pPr>
    <w:rPr>
      <w:b/>
      <w:sz w:val="36"/>
      <w:lang w:val="nl-NL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2"/>
      </w:numPr>
      <w:tabs>
        <w:tab w:val="clear" w:pos="624"/>
      </w:tabs>
      <w:spacing w:after="120"/>
      <w:ind w:left="851" w:hanging="851"/>
      <w:jc w:val="both"/>
      <w:outlineLvl w:val="1"/>
    </w:pPr>
    <w:rPr>
      <w:b/>
      <w:sz w:val="28"/>
      <w:lang w:val="nl-NL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clear" w:pos="1080"/>
        <w:tab w:val="num" w:leader="none" w:pos="794"/>
      </w:tabs>
      <w:spacing w:before="160" w:after="160"/>
      <w:jc w:val="both"/>
      <w:outlineLvl w:val="2"/>
    </w:pPr>
    <w:rPr>
      <w:b/>
      <w:sz w:val="24"/>
      <w:lang w:val="nl-NL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4"/>
      </w:numPr>
      <w:tabs>
        <w:tab w:val="clear" w:pos="1440"/>
        <w:tab w:val="num" w:leader="none" w:pos="964"/>
      </w:tabs>
      <w:spacing w:before="200" w:after="120"/>
      <w:jc w:val="both"/>
      <w:outlineLvl w:val="3"/>
    </w:pPr>
    <w:rPr>
      <w:b/>
      <w:i/>
      <w:sz w:val="24"/>
      <w:lang w:val="nl-NL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5"/>
      </w:numPr>
      <w:tabs>
        <w:tab w:val="clear" w:pos="927"/>
        <w:tab w:val="num" w:leader="none" w:pos="851"/>
      </w:tabs>
      <w:spacing w:before="60" w:after="60"/>
      <w:jc w:val="both"/>
      <w:outlineLvl w:val="4"/>
    </w:pPr>
    <w:rPr>
      <w:b/>
      <w:sz w:val="22"/>
      <w:lang w:val="nl-NL"/>
    </w:rPr>
  </w:style>
  <w:style w:type="paragraph" w:styleId="Heading6">
    <w:name w:val="heading 6"/>
    <w:basedOn w:val="Normal"/>
    <w:qFormat/>
    <w:pPr>
      <w:keepNext/>
      <w:keepLines/>
      <w:numPr>
        <w:ilvl w:val="5"/>
        <w:numId w:val="6"/>
      </w:numPr>
      <w:tabs>
        <w:tab w:val="clear" w:pos="1211"/>
      </w:tabs>
      <w:spacing w:before="20" w:after="20"/>
      <w:ind w:left="1135" w:hanging="284"/>
      <w:jc w:val="both"/>
      <w:outlineLvl w:val="5"/>
    </w:pPr>
    <w:rPr>
      <w:lang w:val="nl-NL"/>
    </w:rPr>
  </w:style>
  <w:style w:type="paragraph" w:styleId="Heading7">
    <w:name w:val="heading 7"/>
    <w:basedOn w:val="Normal"/>
    <w:qFormat/>
    <w:pPr>
      <w:keepNext/>
      <w:keepLines/>
      <w:numPr>
        <w:ilvl w:val="6"/>
        <w:numId w:val="7"/>
      </w:numPr>
      <w:tabs>
        <w:tab w:val="clear" w:pos="1494"/>
        <w:tab w:val="num" w:leader="none" w:pos="1418"/>
      </w:tabs>
      <w:spacing w:before="20" w:after="20"/>
      <w:jc w:val="both"/>
      <w:outlineLvl w:val="6"/>
    </w:pPr>
    <w:rPr>
      <w:lang w:val="nl-NL"/>
    </w:rPr>
  </w:style>
  <w:style w:type="paragraph" w:styleId="Heading8">
    <w:name w:val="heading 8"/>
    <w:basedOn w:val="Normal"/>
    <w:qFormat/>
    <w:pPr>
      <w:keepNext/>
      <w:keepLines/>
      <w:numPr>
        <w:ilvl w:val="7"/>
        <w:numId w:val="8"/>
      </w:numPr>
      <w:tabs>
        <w:tab w:val="clear" w:pos="1778"/>
        <w:tab w:val="num" w:leader="none" w:pos="1701"/>
      </w:tabs>
      <w:spacing w:before="20" w:after="20"/>
      <w:jc w:val="both"/>
      <w:outlineLvl w:val="7"/>
    </w:pPr>
    <w:rPr>
      <w:lang w:val="nl-NL"/>
    </w:rPr>
  </w:style>
  <w:style w:type="paragraph" w:styleId="Heading9">
    <w:name w:val="heading 9"/>
    <w:basedOn w:val="Normal"/>
    <w:qFormat/>
    <w:pPr>
      <w:keepNext/>
      <w:keepLines/>
      <w:numPr>
        <w:ilvl w:val="8"/>
        <w:numId w:val="9"/>
      </w:numPr>
      <w:tabs>
        <w:tab w:val="clear" w:pos="2061"/>
        <w:tab w:val="left" w:pos="1985"/>
      </w:tabs>
      <w:spacing w:before="20" w:after="20"/>
      <w:jc w:val="both"/>
      <w:outlineLvl w:val="8"/>
    </w:pPr>
    <w:rPr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Fonction">
    <w:name w:val="Fonction"/>
    <w:basedOn w:val="Normal"/>
    <w:next w:val="Normal"/>
    <w:pPr>
      <w:spacing w:before="1440"/>
      <w:ind w:left="4253" w:right="567"/>
      <w:jc w:val="center"/>
    </w:pPr>
    <w:rPr>
      <w:sz w:val="24"/>
      <w:lang w:val="nl-NL"/>
    </w:rPr>
  </w:style>
  <w:style w:type="paragraph" w:styleId="Footer">
    <w:name w:val="footer"/>
    <w:basedOn w:val="Normal"/>
    <w:semiHidden/>
    <w:pPr>
      <w:pBdr>
        <w:top w:val="single" w:sz="6" w:space="1" w:color="auto"/>
        <w:between w:val="single" w:sz="6" w:space="1" w:color="auto"/>
      </w:pBdr>
      <w:tabs>
        <w:tab w:val="right" w:pos="8789"/>
      </w:tabs>
    </w:pPr>
    <w:rPr>
      <w:lang w:val="nl-NL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lang w:val="nl-NL"/>
    </w:rPr>
  </w:style>
  <w:style w:type="paragraph" w:styleId="Header">
    <w:name w:val="header"/>
    <w:basedOn w:val="Normal"/>
    <w:semiHidden/>
    <w:pPr>
      <w:pBdr>
        <w:bottom w:val="single" w:sz="6" w:space="1" w:color="auto"/>
        <w:between w:val="single" w:sz="6" w:space="1" w:color="auto"/>
      </w:pBdr>
      <w:tabs>
        <w:tab w:val="left" w:pos="6096"/>
        <w:tab w:val="left" w:pos="6804"/>
        <w:tab w:val="left" w:pos="6946"/>
      </w:tabs>
      <w:spacing w:after="480" w:line="240" w:lineRule="atLeast"/>
    </w:pPr>
    <w:rPr>
      <w:lang w:val="nl-NL"/>
    </w:rPr>
  </w:style>
  <w:style w:type="paragraph" w:customStyle="1" w:styleId="label">
    <w:name w:val="label"/>
    <w:basedOn w:val="Header"/>
    <w:pPr>
      <w:pBdr>
        <w:bottom w:val="single" w:sz="12" w:space="1" w:color="auto"/>
        <w:between w:val="single" w:sz="12" w:space="1" w:color="auto"/>
      </w:pBdr>
    </w:pPr>
  </w:style>
  <w:style w:type="paragraph" w:customStyle="1" w:styleId="N1">
    <w:name w:val="N1"/>
    <w:basedOn w:val="Normal"/>
    <w:pPr>
      <w:spacing w:before="240"/>
      <w:ind w:left="680" w:hanging="284"/>
    </w:pPr>
    <w:rPr>
      <w:lang w:val="nl-NL"/>
    </w:rPr>
  </w:style>
  <w:style w:type="paragraph" w:customStyle="1" w:styleId="N2">
    <w:name w:val="N2"/>
    <w:basedOn w:val="N1"/>
    <w:pPr>
      <w:ind w:left="1134" w:hanging="454"/>
    </w:pPr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O1">
    <w:name w:val="O1"/>
    <w:basedOn w:val="N1"/>
    <w:pPr>
      <w:ind w:left="510" w:hanging="113"/>
    </w:pPr>
  </w:style>
  <w:style w:type="paragraph" w:customStyle="1" w:styleId="O2">
    <w:name w:val="O2"/>
    <w:basedOn w:val="N2"/>
    <w:pPr>
      <w:ind w:left="794" w:hanging="113"/>
    </w:pPr>
  </w:style>
  <w:style w:type="paragraph" w:customStyle="1" w:styleId="O3">
    <w:name w:val="O3"/>
    <w:basedOn w:val="O2"/>
    <w:pPr>
      <w:ind w:left="1077"/>
    </w:pPr>
  </w:style>
  <w:style w:type="paragraph" w:customStyle="1" w:styleId="O4">
    <w:name w:val="O4"/>
    <w:basedOn w:val="O3"/>
    <w:pPr>
      <w:ind w:left="1361"/>
    </w:pPr>
  </w:style>
  <w:style w:type="paragraph" w:customStyle="1" w:styleId="option">
    <w:name w:val="option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0" w:after="60"/>
      <w:ind w:left="4806" w:right="-17" w:hanging="270"/>
    </w:pPr>
    <w:rPr>
      <w:sz w:val="16"/>
      <w:lang w:val="nl"/>
    </w:rPr>
  </w:style>
  <w:style w:type="paragraph" w:customStyle="1" w:styleId="p2">
    <w:name w:val="p2"/>
    <w:basedOn w:val="Normal"/>
    <w:pPr>
      <w:ind w:left="680"/>
    </w:pPr>
  </w:style>
  <w:style w:type="paragraph" w:customStyle="1" w:styleId="Signataire">
    <w:name w:val="Signataire"/>
    <w:basedOn w:val="Normal"/>
    <w:pPr>
      <w:spacing w:before="1200"/>
      <w:ind w:left="4253" w:right="567"/>
      <w:jc w:val="center"/>
    </w:pPr>
    <w:rPr>
      <w:sz w:val="24"/>
    </w:rPr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Text5">
    <w:name w:val="Text 5"/>
    <w:basedOn w:val="Normal"/>
    <w:pPr>
      <w:ind w:left="851"/>
    </w:pPr>
  </w:style>
  <w:style w:type="paragraph" w:customStyle="1" w:styleId="Text6">
    <w:name w:val="Text 6"/>
    <w:basedOn w:val="Normal"/>
    <w:pPr>
      <w:ind w:left="1134"/>
    </w:pPr>
  </w:style>
  <w:style w:type="paragraph" w:customStyle="1" w:styleId="Text7">
    <w:name w:val="Text 7"/>
    <w:basedOn w:val="Normal"/>
    <w:pPr>
      <w:ind w:left="1418"/>
    </w:pPr>
  </w:style>
  <w:style w:type="paragraph" w:customStyle="1" w:styleId="Text8">
    <w:name w:val="Text 8"/>
    <w:basedOn w:val="Normal"/>
    <w:pPr>
      <w:ind w:left="1701"/>
    </w:pPr>
  </w:style>
  <w:style w:type="paragraph" w:customStyle="1" w:styleId="Text9">
    <w:name w:val="Text 9"/>
    <w:basedOn w:val="Normal"/>
    <w:pPr>
      <w:ind w:left="1985"/>
    </w:pPr>
  </w:style>
  <w:style w:type="paragraph" w:customStyle="1" w:styleId="title1">
    <w:name w:val="title1"/>
    <w:basedOn w:val="Normal"/>
    <w:pPr>
      <w:pageBreakBefore/>
      <w:numPr>
        <w:numId w:val="10"/>
      </w:numPr>
      <w:tabs>
        <w:tab w:val="clear" w:pos="360"/>
      </w:tabs>
      <w:spacing w:before="0" w:after="360"/>
      <w:ind w:left="454" w:hanging="454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semiHidden/>
    <w:pPr>
      <w:tabs>
        <w:tab w:val="left" w:pos="400"/>
        <w:tab w:val="right" w:leader="dot" w:pos="8303"/>
      </w:tabs>
      <w:spacing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800"/>
        <w:tab w:val="right" w:leader="dot" w:pos="8303"/>
      </w:tabs>
      <w:spacing w:before="0"/>
      <w:ind w:left="20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character" w:styleId="PageNumber">
    <w:name w:val="page number"/>
    <w:basedOn w:val="DefaultParagraphFont"/>
    <w:semiHidden/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dmfa\ConditionActionGenerator\templates\doc\Conditio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C:\Projects\dmfa\ConditionActionGenerator\templates\doc\Condition_Template.dot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MULTIFONCTIONNELLE (DmfA)</vt:lpstr>
    </vt:vector>
  </TitlesOfParts>
  <Company>SmalS-MvM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MULTIFONCTIONNELLE (DmfA)</dc:title>
  <dc:subject>Insert subject here.</dc:subject>
  <dc:creator>ROB</dc:creator>
  <cp:keywords/>
  <dc:description>Insert comments here.</dc:description>
  <cp:lastModifiedBy>Stuart Watt</cp:lastModifiedBy>
  <cp:revision>2</cp:revision>
  <cp:lastPrinted>2003-07-29T13:06:00Z</cp:lastPrinted>
  <dcterms:created xsi:type="dcterms:W3CDTF">2021-05-09T21:20:00Z</dcterms:created>
  <dcterms:modified xsi:type="dcterms:W3CDTF">2021-05-09T21:20:00Z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432</vt:lpwstr>
  </property>
  <property fmtid="{D5CDD505-2E9C-101B-9397-08002B2CF9AE}" pid="3" name="CalledMethods">
    <vt:lpwstr>Insert called methods here.</vt:lpwstr>
  </property>
  <property fmtid="{D5CDD505-2E9C-101B-9397-08002B2CF9AE}" pid="4" name="PackageName">
    <vt:lpwstr>Insert package name here.</vt:lpwstr>
  </property>
  <property fmtid="{D5CDD505-2E9C-101B-9397-08002B2CF9AE}" pid="5" name="Superclass">
    <vt:lpwstr>Insert super class name here.</vt:lpwstr>
  </property>
  <property fmtid="{D5CDD505-2E9C-101B-9397-08002B2CF9AE}" pid="6" name="Interface">
    <vt:lpwstr>Insert interface name here.</vt:lpwstr>
  </property>
  <property fmtid="{D5CDD505-2E9C-101B-9397-08002B2CF9AE}" pid="7" name="LogicDescription">
    <vt:lpwstr>Insert logic description here.</vt:lpwstr>
  </property>
  <property fmtid="{D5CDD505-2E9C-101B-9397-08002B2CF9AE}" pid="8" name="Constructor">
    <vt:lpwstr>Insert contructor here.</vt:lpwstr>
  </property>
  <property fmtid="{D5CDD505-2E9C-101B-9397-08002B2CF9AE}" pid="9" name="OtherDefinitions">
    <vt:lpwstr>Insert other definitions here.</vt:lpwstr>
  </property>
  <property fmtid="{D5CDD505-2E9C-101B-9397-08002B2CF9AE}" pid="10" name="CalledFunctions">
    <vt:lpwstr>Insert called functions here.</vt:lpwstr>
  </property>
</Properties>
</file>